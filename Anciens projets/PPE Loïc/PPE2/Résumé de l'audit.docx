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3136087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DAFCB00" w14:textId="77777777" w:rsidR="008D3556" w:rsidRDefault="008D3556" w:rsidP="001E50C7">
          <w:pPr>
            <w:pStyle w:val="Sansinterligne"/>
            <w:spacing w:before="1540" w:after="24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6DC25490" wp14:editId="53330B54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alias w:val="Titre"/>
            <w:tag w:val=""/>
            <w:id w:val="1735040861"/>
            <w:lock w:val="sdtLocked"/>
            <w:placeholder>
              <w:docPart w:val="DA2F209022844CFFA8230C674AC641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0B964B" w14:textId="77777777" w:rsidR="008D3556" w:rsidRPr="003B56DF" w:rsidRDefault="007107CA" w:rsidP="001E50C7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ind w:firstLine="0"/>
                <w:jc w:val="center"/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72"/>
                  <w:szCs w:val="72"/>
                </w:rPr>
                <w:t>Résumé de l’audit</w:t>
              </w:r>
            </w:p>
          </w:sdtContent>
        </w:sdt>
        <w:p w14:paraId="7391862C" w14:textId="77777777" w:rsidR="00415381" w:rsidRPr="00D543E0" w:rsidRDefault="00F83E9E" w:rsidP="001E50C7">
          <w:pPr>
            <w:pStyle w:val="Sansinterligne"/>
            <w:spacing w:before="480"/>
            <w:ind w:firstLine="0"/>
            <w:jc w:val="center"/>
            <w:rPr>
              <w:smallCaps/>
              <w:color w:val="4F81BD" w:themeColor="accent1"/>
              <w:sz w:val="28"/>
              <w:szCs w:val="28"/>
            </w:rPr>
          </w:pPr>
          <w:sdt>
            <w:sdtPr>
              <w:rPr>
                <w:smallCaps/>
                <w:color w:val="4F81BD" w:themeColor="accent1"/>
                <w:sz w:val="28"/>
                <w:szCs w:val="28"/>
              </w:rPr>
              <w:alias w:val="Catégorie "/>
              <w:tag w:val=""/>
              <w:id w:val="1522356273"/>
              <w:lock w:val="sdtLocked"/>
              <w:placeholder>
                <w:docPart w:val="147F39964D3B474AAC74D3D09AD38AEE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7107CA">
                <w:rPr>
                  <w:smallCaps/>
                  <w:color w:val="4F81BD" w:themeColor="accent1"/>
                  <w:sz w:val="28"/>
                  <w:szCs w:val="28"/>
                </w:rPr>
                <w:t>PPE2</w:t>
              </w:r>
            </w:sdtContent>
          </w:sdt>
        </w:p>
        <w:p w14:paraId="30D53867" w14:textId="77777777" w:rsidR="008D3556" w:rsidRDefault="008D3556" w:rsidP="001E50C7">
          <w:pPr>
            <w:pStyle w:val="Sansinterligne"/>
            <w:spacing w:before="480"/>
            <w:ind w:firstLine="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fr-FR"/>
            </w:rPr>
            <w:drawing>
              <wp:inline distT="0" distB="0" distL="0" distR="0" wp14:anchorId="68466876" wp14:editId="702253A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E188FA" w14:textId="77777777" w:rsidR="008D3556" w:rsidRDefault="004E7318" w:rsidP="001E50C7">
          <w:pPr>
            <w:spacing w:line="240" w:lineRule="auto"/>
            <w:jc w:val="left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EF1C61" wp14:editId="4320ADCC">
                    <wp:simplePos x="0" y="0"/>
                    <wp:positionH relativeFrom="margin">
                      <wp:posOffset>-4445</wp:posOffset>
                    </wp:positionH>
                    <wp:positionV relativeFrom="margin">
                      <wp:posOffset>7891780</wp:posOffset>
                    </wp:positionV>
                    <wp:extent cx="5760000" cy="719455"/>
                    <wp:effectExtent l="0" t="0" r="12700" b="4445"/>
                    <wp:wrapSquare wrapText="bothSides"/>
                    <wp:docPr id="2" name="Zone de texte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60000" cy="719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création"/>
                                  <w:tag w:val="Date création"/>
                                  <w:id w:val="-538052052"/>
                                  <w:lock w:val="sdtLocked"/>
                                  <w:placeholder>
                                    <w:docPart w:val="6952D24E3C3D4745AAC068DD8A74C58A"/>
                                  </w:placeholder>
                                </w:sdtPr>
                                <w:sdtEndPr/>
                                <w:sdtContent>
                                  <w:p w14:paraId="3F96F27B" w14:textId="77777777" w:rsidR="008D3556" w:rsidRDefault="004E7318" w:rsidP="00630797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Créé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CREATEDATE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7107CA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jeudi 20 juin 2019 à 13:51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 sauvegarde"/>
                                  <w:tag w:val="Date sauvegarde"/>
                                  <w:id w:val="-1907745905"/>
                                  <w:lock w:val="sdtLocked"/>
                                  <w:placeholder>
                                    <w:docPart w:val="6952D24E3C3D4745AAC068DD8A74C58A"/>
                                  </w:placeholder>
                                </w:sdtPr>
                                <w:sdtEndPr/>
                                <w:sdtContent>
                                  <w:p w14:paraId="1CE1361F" w14:textId="77777777" w:rsidR="004E7318" w:rsidRPr="004E7318" w:rsidRDefault="004E7318" w:rsidP="00415381">
                                    <w:pPr>
                                      <w:pStyle w:val="Sansinterligne"/>
                                      <w:spacing w:after="40"/>
                                      <w:ind w:firstLine="0"/>
                                      <w:jc w:val="center"/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Finalisé le 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instrText xml:space="preserve"> SAVEDATE  \@ "dddd d MMMM yyyy à HH:mm"  \* MERGEFORMAT </w:instrTex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7107CA">
                                      <w:rPr>
                                        <w:noProof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XXX 0 XXX 0000 à 00:00</w:t>
                                    </w:r>
                                    <w:r w:rsidR="00415381">
                                      <w:rPr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06E60A26" w14:textId="77777777" w:rsidR="008D3556" w:rsidRPr="00A337B3" w:rsidRDefault="00F83E9E" w:rsidP="001E50C7">
                                <w:pPr>
                                  <w:pStyle w:val="Sansinterligne"/>
                                  <w:ind w:firstLine="0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lock w:val="sdtLocked"/>
                                    <w:placeholder>
                                      <w:docPart w:val="FD93180CFE594FA093AE1FE3FF228C57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107CA">
                                      <w:rPr>
                                        <w:color w:val="4F81BD" w:themeColor="accent1"/>
                                      </w:rPr>
                                      <w:t>InfoServices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EF1C6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-.35pt;margin-top:621.4pt;width:453.5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création"/>
                            <w:tag w:val="Date création"/>
                            <w:id w:val="-538052052"/>
                            <w:lock w:val="sdtLocked"/>
                            <w:placeholder>
                              <w:docPart w:val="6952D24E3C3D4745AAC068DD8A74C58A"/>
                            </w:placeholder>
                          </w:sdtPr>
                          <w:sdtEndPr/>
                          <w:sdtContent>
                            <w:p w14:paraId="3F96F27B" w14:textId="77777777" w:rsidR="008D3556" w:rsidRDefault="004E7318" w:rsidP="00630797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Créé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CREATEDATE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107CA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jeudi 20 juin 2019 à 13:51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alias w:val="Date sauvegarde"/>
                            <w:tag w:val="Date sauvegarde"/>
                            <w:id w:val="-1907745905"/>
                            <w:lock w:val="sdtLocked"/>
                            <w:placeholder>
                              <w:docPart w:val="6952D24E3C3D4745AAC068DD8A74C58A"/>
                            </w:placeholder>
                          </w:sdtPr>
                          <w:sdtEndPr/>
                          <w:sdtContent>
                            <w:p w14:paraId="1CE1361F" w14:textId="77777777" w:rsidR="004E7318" w:rsidRPr="004E7318" w:rsidRDefault="004E7318" w:rsidP="00415381">
                              <w:pPr>
                                <w:pStyle w:val="Sansinterligne"/>
                                <w:spacing w:after="40"/>
                                <w:ind w:firstLine="0"/>
                                <w:jc w:val="center"/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Finalisé le 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instrText xml:space="preserve"> SAVEDATE  \@ "dddd d MMMM yyyy à HH:mm"  \* MERGEFORMAT </w:instrTex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107CA">
                                <w:rPr>
                                  <w:noProof/>
                                  <w:color w:val="4F81BD" w:themeColor="accent1"/>
                                  <w:sz w:val="28"/>
                                  <w:szCs w:val="28"/>
                                </w:rPr>
                                <w:t>XXX 0 XXX 0000 à 00:00</w:t>
                              </w:r>
                              <w:r w:rsidR="00415381">
                                <w:rPr>
                                  <w:color w:val="4F81BD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6E60A26" w14:textId="77777777" w:rsidR="008D3556" w:rsidRPr="00A337B3" w:rsidRDefault="00F83E9E" w:rsidP="001E50C7">
                          <w:pPr>
                            <w:pStyle w:val="Sansinterligne"/>
                            <w:ind w:firstLine="0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lock w:val="sdtLocked"/>
                              <w:placeholder>
                                <w:docPart w:val="FD93180CFE594FA093AE1FE3FF228C57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107CA">
                                <w:rPr>
                                  <w:color w:val="4F81BD" w:themeColor="accent1"/>
                                </w:rPr>
                                <w:t>InfoServices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D3556">
            <w:br w:type="page"/>
          </w:r>
        </w:p>
      </w:sdtContent>
    </w:sdt>
    <w:p w14:paraId="2D50DC8D" w14:textId="77777777" w:rsidR="00067890" w:rsidRDefault="007107CA" w:rsidP="007107CA">
      <w:pPr>
        <w:pStyle w:val="Titre2"/>
      </w:pPr>
      <w:r>
        <w:lastRenderedPageBreak/>
        <w:t>Prévisions</w:t>
      </w:r>
    </w:p>
    <w:p w14:paraId="1229DF46" w14:textId="77777777" w:rsidR="007107CA" w:rsidRDefault="006F6001" w:rsidP="006F6001">
      <w:pPr>
        <w:pStyle w:val="Liste"/>
        <w:numPr>
          <w:ilvl w:val="0"/>
          <w:numId w:val="18"/>
        </w:numPr>
      </w:pPr>
      <w:r>
        <w:t>BELLETABLE</w:t>
      </w:r>
      <w:r w:rsidR="007107CA">
        <w:t xml:space="preserve"> possède 2 serveurs physiques </w:t>
      </w:r>
      <w:r w:rsidR="007107CA" w:rsidRPr="007421E2">
        <w:t>(DELL T330)</w:t>
      </w:r>
    </w:p>
    <w:p w14:paraId="6B672FEF" w14:textId="77777777" w:rsidR="007107CA" w:rsidRDefault="007107CA" w:rsidP="006F6001">
      <w:pPr>
        <w:pStyle w:val="Liste"/>
        <w:numPr>
          <w:ilvl w:val="0"/>
          <w:numId w:val="18"/>
        </w:numPr>
      </w:pPr>
      <w:r>
        <w:t>Une Freebox nous reliera à internet. Elle ne servira qu’à cela.</w:t>
      </w:r>
    </w:p>
    <w:p w14:paraId="70A6C3CE" w14:textId="77777777" w:rsidR="007107CA" w:rsidRDefault="007107CA" w:rsidP="006F6001">
      <w:pPr>
        <w:pStyle w:val="Liste"/>
        <w:numPr>
          <w:ilvl w:val="0"/>
          <w:numId w:val="18"/>
        </w:numPr>
      </w:pPr>
      <w:r>
        <w:t xml:space="preserve">Les réseaux seront </w:t>
      </w:r>
      <w:proofErr w:type="spellStart"/>
      <w:r>
        <w:t>re-sectionner</w:t>
      </w:r>
      <w:proofErr w:type="spellEnd"/>
      <w:r>
        <w:t xml:space="preserve"> par la suite.</w:t>
      </w:r>
    </w:p>
    <w:p w14:paraId="48B2A9E6" w14:textId="77777777" w:rsidR="007107CA" w:rsidRDefault="007107CA" w:rsidP="006F6001">
      <w:pPr>
        <w:pStyle w:val="Liste"/>
        <w:numPr>
          <w:ilvl w:val="0"/>
          <w:numId w:val="18"/>
        </w:numPr>
      </w:pPr>
      <w:r>
        <w:t>Toutes les solutions</w:t>
      </w:r>
      <w:r>
        <w:t xml:space="preserve"> doivent être mise en place dans un laboratoire de démonstration afin d’être valider par le client</w:t>
      </w:r>
    </w:p>
    <w:p w14:paraId="092CC456" w14:textId="77777777" w:rsidR="007107CA" w:rsidRDefault="007107CA" w:rsidP="007107CA">
      <w:pPr>
        <w:pStyle w:val="Titre2"/>
      </w:pPr>
      <w:r>
        <w:t>Répartitions des missions</w:t>
      </w:r>
    </w:p>
    <w:p w14:paraId="1574BA50" w14:textId="77777777" w:rsidR="007107CA" w:rsidRDefault="007107CA" w:rsidP="006F6001">
      <w:pPr>
        <w:pStyle w:val="Titre3"/>
      </w:pPr>
      <w:r>
        <w:t>Contrôleur de domaine (Loïc MENISSIER)</w:t>
      </w:r>
      <w:r w:rsidR="006F6001">
        <w:t> :</w:t>
      </w:r>
    </w:p>
    <w:p w14:paraId="3A1C42D7" w14:textId="77777777" w:rsidR="006F6001" w:rsidRDefault="006F6001" w:rsidP="00F83E9E">
      <w:pPr>
        <w:pStyle w:val="TextBody"/>
      </w:pPr>
      <w:r>
        <w:t>Permet d’</w:t>
      </w:r>
      <w:r>
        <w:t>administrer</w:t>
      </w:r>
      <w:r>
        <w:t xml:space="preserve"> les </w:t>
      </w:r>
      <w:r>
        <w:t>différents</w:t>
      </w:r>
      <w:r>
        <w:t xml:space="preserve"> utilisateurs, machines, comptes du domaine (et donc du réseau)</w:t>
      </w:r>
      <w:bookmarkStart w:id="0" w:name="_GoBack"/>
      <w:bookmarkEnd w:id="0"/>
    </w:p>
    <w:p w14:paraId="693CF949" w14:textId="77777777" w:rsidR="007107CA" w:rsidRDefault="007107CA" w:rsidP="006F6001">
      <w:pPr>
        <w:pStyle w:val="Titre3"/>
      </w:pPr>
      <w:r>
        <w:t>Service DHCP (Raphaël Halfon)</w:t>
      </w:r>
    </w:p>
    <w:p w14:paraId="633454C9" w14:textId="77777777" w:rsidR="006F6001" w:rsidRPr="006F6001" w:rsidRDefault="006F6001" w:rsidP="006F6001">
      <w:pPr>
        <w:pStyle w:val="Paragraphe"/>
      </w:pPr>
      <w:r>
        <w:t xml:space="preserve">Afin d’avoir des adresse IP dynamique sur votre réseau pour les machines voulues. Ici tous les postes de </w:t>
      </w:r>
      <w:r>
        <w:t>BELLETABLE</w:t>
      </w:r>
      <w:r>
        <w:t>.</w:t>
      </w:r>
    </w:p>
    <w:p w14:paraId="69A5991B" w14:textId="77777777" w:rsidR="007107CA" w:rsidRDefault="007107CA" w:rsidP="006F6001">
      <w:pPr>
        <w:pStyle w:val="Titre3"/>
      </w:pPr>
      <w:r>
        <w:t>Serveur de fichier (Gabriel Crossard)</w:t>
      </w:r>
    </w:p>
    <w:p w14:paraId="10EF84D7" w14:textId="77777777" w:rsidR="006F6001" w:rsidRPr="006F6001" w:rsidRDefault="006F6001" w:rsidP="006F6001">
      <w:pPr>
        <w:pStyle w:val="Paragraphe"/>
      </w:pPr>
      <w:r>
        <w:t xml:space="preserve">Afin de faciliter les échanges/transfère de fichier entre les différentes personnes travaillant pour </w:t>
      </w:r>
      <w:r>
        <w:t>BELLETABLE</w:t>
      </w:r>
      <w:r>
        <w:t xml:space="preserve">. Serviras aussi au stockage des données importantes de </w:t>
      </w:r>
      <w:r>
        <w:t>BELLETABLE</w:t>
      </w:r>
      <w:r>
        <w:t xml:space="preserve"> (Archives, contrats de travail…)</w:t>
      </w:r>
    </w:p>
    <w:p w14:paraId="4FC7F263" w14:textId="77777777" w:rsidR="007107CA" w:rsidRDefault="007107CA" w:rsidP="006F6001">
      <w:pPr>
        <w:pStyle w:val="Titre3"/>
      </w:pPr>
      <w:r>
        <w:t>Ser</w:t>
      </w:r>
      <w:r w:rsidR="006F6001">
        <w:t>v</w:t>
      </w:r>
      <w:r>
        <w:t>eur Web (Joseph Leroux)</w:t>
      </w:r>
    </w:p>
    <w:p w14:paraId="44AAA857" w14:textId="77777777" w:rsidR="006F6001" w:rsidRPr="006F6001" w:rsidRDefault="006F6001" w:rsidP="006F6001">
      <w:pPr>
        <w:pStyle w:val="Paragraphe"/>
      </w:pPr>
      <w:r>
        <w:t xml:space="preserve">Afin de permettre à </w:t>
      </w:r>
      <w:r>
        <w:t>BELLETABLE</w:t>
      </w:r>
      <w:r>
        <w:t xml:space="preserve"> la publication de page web dynamique (ou statique) selon les besoins.</w:t>
      </w:r>
    </w:p>
    <w:p w14:paraId="6208EC6B" w14:textId="77777777" w:rsidR="007107CA" w:rsidRDefault="007107CA" w:rsidP="006F6001">
      <w:pPr>
        <w:pStyle w:val="Titre3"/>
      </w:pPr>
      <w:r>
        <w:t>Sauvegardes simples des données (Joseph Leroux)</w:t>
      </w:r>
    </w:p>
    <w:p w14:paraId="0B62A468" w14:textId="77777777" w:rsidR="006F6001" w:rsidRPr="006F6001" w:rsidRDefault="006F6001" w:rsidP="006F6001">
      <w:pPr>
        <w:pStyle w:val="Paragraphe"/>
      </w:pPr>
      <w:r>
        <w:t xml:space="preserve">Sauvegarder les données de </w:t>
      </w:r>
      <w:r>
        <w:t>BELLETABLE</w:t>
      </w:r>
      <w:r>
        <w:t xml:space="preserve"> est primordiale, dans les cas ou </w:t>
      </w:r>
      <w:r>
        <w:t>BELLETABLE</w:t>
      </w:r>
      <w:r>
        <w:t xml:space="preserve"> viendrais à avoir un problème, cette sauvegarde permettra à </w:t>
      </w:r>
      <w:r>
        <w:t>BELLETABLE</w:t>
      </w:r>
      <w:r>
        <w:t xml:space="preserve"> de limiter les pertes.</w:t>
      </w:r>
    </w:p>
    <w:p w14:paraId="6249F3F5" w14:textId="77777777" w:rsidR="007107CA" w:rsidRDefault="007107CA" w:rsidP="006F6001">
      <w:pPr>
        <w:pStyle w:val="Titre3"/>
      </w:pPr>
      <w:r>
        <w:t>Nouveau plan d’adressage (Raphaël Halfon)</w:t>
      </w:r>
    </w:p>
    <w:p w14:paraId="4A20F776" w14:textId="77777777" w:rsidR="007107CA" w:rsidRPr="007107CA" w:rsidRDefault="006F6001" w:rsidP="006F6001">
      <w:pPr>
        <w:pStyle w:val="Paragraphe"/>
      </w:pPr>
      <w:r>
        <w:t>Permet de garder un œil clair sur l’ensemble du réseau et facilite la mise en place du service DHCP</w:t>
      </w:r>
    </w:p>
    <w:sectPr w:rsidR="007107CA" w:rsidRPr="007107CA" w:rsidSect="00D13F8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A63AE" w14:textId="77777777" w:rsidR="007107CA" w:rsidRDefault="007107CA" w:rsidP="001E50C7">
      <w:pPr>
        <w:spacing w:line="240" w:lineRule="auto"/>
      </w:pPr>
      <w:r>
        <w:separator/>
      </w:r>
    </w:p>
  </w:endnote>
  <w:endnote w:type="continuationSeparator" w:id="0">
    <w:p w14:paraId="29512A64" w14:textId="77777777" w:rsidR="007107CA" w:rsidRDefault="007107CA" w:rsidP="001E5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141E0" w14:textId="77777777" w:rsidR="001E50C7" w:rsidRDefault="001E50C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1D84E04E" wp14:editId="0D9DCB15">
          <wp:extent cx="438912" cy="276973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F8EBF7" w14:textId="77777777" w:rsidR="001E50C7" w:rsidRDefault="001E50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A6C32" w14:textId="77777777" w:rsidR="001E50C7" w:rsidRDefault="001E50C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eastAsia="fr-FR"/>
      </w:rPr>
      <w:drawing>
        <wp:inline distT="0" distB="0" distL="0" distR="0" wp14:anchorId="7984A7B0" wp14:editId="7121FA94">
          <wp:extent cx="438912" cy="276973"/>
          <wp:effectExtent l="0" t="0" r="0" b="889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D58B64" w14:textId="77777777" w:rsidR="001E50C7" w:rsidRDefault="001E50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B0658" w14:textId="77777777" w:rsidR="007107CA" w:rsidRDefault="007107CA" w:rsidP="001E50C7">
      <w:pPr>
        <w:spacing w:line="240" w:lineRule="auto"/>
      </w:pPr>
      <w:r>
        <w:separator/>
      </w:r>
    </w:p>
  </w:footnote>
  <w:footnote w:type="continuationSeparator" w:id="0">
    <w:p w14:paraId="3DEEBF23" w14:textId="77777777" w:rsidR="007107CA" w:rsidRDefault="007107CA" w:rsidP="001E50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CAF99" w14:textId="77777777" w:rsidR="001E50C7" w:rsidRDefault="00F83E9E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-301463698"/>
        <w:lock w:val="sdtContentLocked"/>
        <w:placeholder>
          <w:docPart w:val="6952D24E3C3D4745AAC068DD8A74C5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107CA">
          <w:rPr>
            <w:color w:val="4F81BD" w:themeColor="accent1"/>
          </w:rPr>
          <w:t>Résumé de l’audit</w:t>
        </w:r>
      </w:sdtContent>
    </w:sdt>
    <w:r w:rsidR="001E50C7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1085267510"/>
        <w:lock w:val="sdtContentLocked"/>
        <w:placeholder>
          <w:docPart w:val="FD93180CFE594FA093AE1FE3FF228C5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A03D0">
          <w:rPr>
            <w:color w:val="4F81BD" w:themeColor="accent1"/>
          </w:rPr>
          <w:t>Prénom Nom</w:t>
        </w:r>
      </w:sdtContent>
    </w:sdt>
  </w:p>
  <w:p w14:paraId="011954CE" w14:textId="77777777" w:rsidR="001E50C7" w:rsidRDefault="001E50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3AA48" w14:textId="77777777" w:rsidR="001E50C7" w:rsidRDefault="00F83E9E">
    <w:pPr>
      <w:pStyle w:val="En-tte"/>
      <w:jc w:val="right"/>
      <w:rPr>
        <w:color w:val="4F81BD" w:themeColor="accent1"/>
      </w:rPr>
    </w:pPr>
    <w:sdt>
      <w:sdtPr>
        <w:rPr>
          <w:color w:val="4F81BD" w:themeColor="accent1"/>
        </w:rPr>
        <w:alias w:val="Titre"/>
        <w:tag w:val=""/>
        <w:id w:val="523988163"/>
        <w:lock w:val="sdtConten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107CA">
          <w:rPr>
            <w:color w:val="4F81BD" w:themeColor="accent1"/>
          </w:rPr>
          <w:t>Résumé de l’audit</w:t>
        </w:r>
      </w:sdtContent>
    </w:sdt>
    <w:r w:rsidR="0006728E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eur"/>
        <w:tag w:val=""/>
        <w:id w:val="-1044509770"/>
        <w:lock w:val="sdtContentLocked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A03D0">
          <w:rPr>
            <w:color w:val="4F81BD" w:themeColor="accent1"/>
          </w:rPr>
          <w:t>Prénom Nom</w:t>
        </w:r>
      </w:sdtContent>
    </w:sdt>
  </w:p>
  <w:p w14:paraId="5468403B" w14:textId="77777777" w:rsidR="001E50C7" w:rsidRDefault="001E50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hybridMultilevel"/>
    <w:tmpl w:val="5362650E"/>
    <w:lvl w:ilvl="0" w:tplc="EEC47186">
      <w:start w:val="1"/>
      <w:numFmt w:val="upperRoman"/>
      <w:pStyle w:val="Titre2"/>
      <w:lvlText w:val="%1."/>
      <w:lvlJc w:val="right"/>
      <w:pPr>
        <w:ind w:left="567" w:hanging="28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7"/>
    <w:multiLevelType w:val="multilevel"/>
    <w:tmpl w:val="FB3E09D2"/>
    <w:lvl w:ilvl="0">
      <w:start w:val="1"/>
      <w:numFmt w:val="decimal"/>
      <w:pStyle w:val="Liste"/>
      <w:lvlText w:val="%1)"/>
      <w:lvlJc w:val="left"/>
      <w:pPr>
        <w:ind w:left="927" w:hanging="360"/>
      </w:pPr>
      <w:rPr>
        <w:rFonts w:hint="default"/>
        <w:color w:val="auto"/>
      </w:rPr>
    </w:lvl>
    <w:lvl w:ilvl="1">
      <w:start w:val="1"/>
      <w:numFmt w:val="bullet"/>
      <w:lvlText w:val=""/>
      <w:lvlJc w:val="left"/>
      <w:pPr>
        <w:ind w:left="1135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419" w:hanging="284"/>
      </w:pPr>
      <w:rPr>
        <w:rFonts w:ascii="Wingdings" w:hAnsi="Wingdings" w:hint="default"/>
      </w:rPr>
    </w:lvl>
    <w:lvl w:ilvl="3">
      <w:start w:val="1"/>
      <w:numFmt w:val="bullet"/>
      <w:lvlText w:val=""/>
      <w:lvlJc w:val="left"/>
      <w:pPr>
        <w:ind w:left="1703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7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271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5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39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23" w:hanging="284"/>
      </w:pPr>
      <w:rPr>
        <w:rFonts w:ascii="Wingdings" w:hAnsi="Wingdings" w:hint="default"/>
      </w:rPr>
    </w:lvl>
  </w:abstractNum>
  <w:abstractNum w:abstractNumId="2" w15:restartNumberingAfterBreak="0">
    <w:nsid w:val="07BD7E74"/>
    <w:multiLevelType w:val="hybridMultilevel"/>
    <w:tmpl w:val="6AC469DE"/>
    <w:lvl w:ilvl="0" w:tplc="2FA89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12D1"/>
    <w:multiLevelType w:val="multilevel"/>
    <w:tmpl w:val="319A30C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1135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419" w:hanging="284"/>
      </w:pPr>
      <w:rPr>
        <w:rFonts w:ascii="Wingdings" w:hAnsi="Wingdings" w:hint="default"/>
      </w:rPr>
    </w:lvl>
    <w:lvl w:ilvl="3">
      <w:start w:val="1"/>
      <w:numFmt w:val="bullet"/>
      <w:lvlText w:val=""/>
      <w:lvlJc w:val="left"/>
      <w:pPr>
        <w:ind w:left="1703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7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271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5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39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23" w:hanging="284"/>
      </w:pPr>
      <w:rPr>
        <w:rFonts w:ascii="Wingdings" w:hAnsi="Wingdings" w:hint="default"/>
      </w:rPr>
    </w:lvl>
  </w:abstractNum>
  <w:abstractNum w:abstractNumId="4" w15:restartNumberingAfterBreak="0">
    <w:nsid w:val="53ED0143"/>
    <w:multiLevelType w:val="hybridMultilevel"/>
    <w:tmpl w:val="66D69F7C"/>
    <w:lvl w:ilvl="0" w:tplc="EEC47186">
      <w:start w:val="1"/>
      <w:numFmt w:val="upperRoman"/>
      <w:lvlText w:val="%1."/>
      <w:lvlJc w:val="righ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640A7"/>
    <w:multiLevelType w:val="hybridMultilevel"/>
    <w:tmpl w:val="DBFE48B4"/>
    <w:lvl w:ilvl="0" w:tplc="91A279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2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CA"/>
    <w:rsid w:val="000111F5"/>
    <w:rsid w:val="00032181"/>
    <w:rsid w:val="00034F2D"/>
    <w:rsid w:val="000401A7"/>
    <w:rsid w:val="0006398D"/>
    <w:rsid w:val="0006728E"/>
    <w:rsid w:val="00067890"/>
    <w:rsid w:val="0008056A"/>
    <w:rsid w:val="000B2867"/>
    <w:rsid w:val="000E0BA6"/>
    <w:rsid w:val="000E7178"/>
    <w:rsid w:val="000F5C70"/>
    <w:rsid w:val="001143F7"/>
    <w:rsid w:val="00114D1A"/>
    <w:rsid w:val="001300B0"/>
    <w:rsid w:val="00142713"/>
    <w:rsid w:val="0017341B"/>
    <w:rsid w:val="001752A5"/>
    <w:rsid w:val="00182ED5"/>
    <w:rsid w:val="001B72E4"/>
    <w:rsid w:val="001C337A"/>
    <w:rsid w:val="001E45CA"/>
    <w:rsid w:val="001E50C7"/>
    <w:rsid w:val="0020070E"/>
    <w:rsid w:val="00220ED1"/>
    <w:rsid w:val="00256848"/>
    <w:rsid w:val="002949EE"/>
    <w:rsid w:val="002A3B3C"/>
    <w:rsid w:val="002E29A4"/>
    <w:rsid w:val="002F4851"/>
    <w:rsid w:val="00337016"/>
    <w:rsid w:val="00341321"/>
    <w:rsid w:val="00364758"/>
    <w:rsid w:val="00377C2B"/>
    <w:rsid w:val="00381AD5"/>
    <w:rsid w:val="003A03D0"/>
    <w:rsid w:val="003A58E6"/>
    <w:rsid w:val="003B56DF"/>
    <w:rsid w:val="003C4E58"/>
    <w:rsid w:val="003C503F"/>
    <w:rsid w:val="003D0B6A"/>
    <w:rsid w:val="004065E5"/>
    <w:rsid w:val="00415381"/>
    <w:rsid w:val="00433584"/>
    <w:rsid w:val="0043733D"/>
    <w:rsid w:val="00485D38"/>
    <w:rsid w:val="004925F0"/>
    <w:rsid w:val="004C6A47"/>
    <w:rsid w:val="004C7B8E"/>
    <w:rsid w:val="004E7318"/>
    <w:rsid w:val="004F1866"/>
    <w:rsid w:val="00511DCB"/>
    <w:rsid w:val="00520981"/>
    <w:rsid w:val="005323FA"/>
    <w:rsid w:val="00541B4F"/>
    <w:rsid w:val="005601EC"/>
    <w:rsid w:val="00576098"/>
    <w:rsid w:val="005B1F4F"/>
    <w:rsid w:val="005E653D"/>
    <w:rsid w:val="005E6C4D"/>
    <w:rsid w:val="005E7E48"/>
    <w:rsid w:val="00601362"/>
    <w:rsid w:val="00602DD3"/>
    <w:rsid w:val="00630797"/>
    <w:rsid w:val="00631BA6"/>
    <w:rsid w:val="006501EF"/>
    <w:rsid w:val="00650F9A"/>
    <w:rsid w:val="006F1EED"/>
    <w:rsid w:val="006F6001"/>
    <w:rsid w:val="007107CA"/>
    <w:rsid w:val="00731957"/>
    <w:rsid w:val="00744283"/>
    <w:rsid w:val="00744FAC"/>
    <w:rsid w:val="007A5A15"/>
    <w:rsid w:val="007B46B4"/>
    <w:rsid w:val="007C4AEA"/>
    <w:rsid w:val="007C5106"/>
    <w:rsid w:val="007C7307"/>
    <w:rsid w:val="0084759D"/>
    <w:rsid w:val="00867258"/>
    <w:rsid w:val="0087050D"/>
    <w:rsid w:val="008B145B"/>
    <w:rsid w:val="008C26AA"/>
    <w:rsid w:val="008D3556"/>
    <w:rsid w:val="008D5026"/>
    <w:rsid w:val="008E0280"/>
    <w:rsid w:val="009155AA"/>
    <w:rsid w:val="00930DE9"/>
    <w:rsid w:val="00962253"/>
    <w:rsid w:val="00962E7E"/>
    <w:rsid w:val="00995EFF"/>
    <w:rsid w:val="009962A9"/>
    <w:rsid w:val="009A1995"/>
    <w:rsid w:val="009C20D7"/>
    <w:rsid w:val="009D0B55"/>
    <w:rsid w:val="00A337B3"/>
    <w:rsid w:val="00A841F5"/>
    <w:rsid w:val="00AA6C79"/>
    <w:rsid w:val="00AC26DA"/>
    <w:rsid w:val="00AD17E8"/>
    <w:rsid w:val="00B0113D"/>
    <w:rsid w:val="00B436AC"/>
    <w:rsid w:val="00B47F59"/>
    <w:rsid w:val="00B51876"/>
    <w:rsid w:val="00B57E49"/>
    <w:rsid w:val="00BF1FBA"/>
    <w:rsid w:val="00C4376F"/>
    <w:rsid w:val="00C72F92"/>
    <w:rsid w:val="00C7344E"/>
    <w:rsid w:val="00C9133B"/>
    <w:rsid w:val="00C965DF"/>
    <w:rsid w:val="00D06620"/>
    <w:rsid w:val="00D132A6"/>
    <w:rsid w:val="00D13F8A"/>
    <w:rsid w:val="00D279D4"/>
    <w:rsid w:val="00D36A97"/>
    <w:rsid w:val="00D51D4B"/>
    <w:rsid w:val="00D51E9F"/>
    <w:rsid w:val="00D543E0"/>
    <w:rsid w:val="00D732DC"/>
    <w:rsid w:val="00D919AE"/>
    <w:rsid w:val="00D94898"/>
    <w:rsid w:val="00DA131A"/>
    <w:rsid w:val="00DB3B32"/>
    <w:rsid w:val="00DC5305"/>
    <w:rsid w:val="00DD1436"/>
    <w:rsid w:val="00DD5E62"/>
    <w:rsid w:val="00DD66CA"/>
    <w:rsid w:val="00E21D91"/>
    <w:rsid w:val="00E312A1"/>
    <w:rsid w:val="00E52310"/>
    <w:rsid w:val="00E5330E"/>
    <w:rsid w:val="00E7176A"/>
    <w:rsid w:val="00EA34A1"/>
    <w:rsid w:val="00EA5FFD"/>
    <w:rsid w:val="00EC5ADD"/>
    <w:rsid w:val="00EE461A"/>
    <w:rsid w:val="00F32F8A"/>
    <w:rsid w:val="00F356FD"/>
    <w:rsid w:val="00F83E9E"/>
    <w:rsid w:val="00FE1684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2AE91"/>
  <w14:defaultImageDpi w14:val="32767"/>
  <w15:chartTrackingRefBased/>
  <w15:docId w15:val="{D3CAE8F5-C2DF-4A5D-96CE-AC386209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Lucida Sans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26"/>
    <w:pPr>
      <w:spacing w:line="259" w:lineRule="auto"/>
      <w:jc w:val="both"/>
    </w:pPr>
    <w:rPr>
      <w:rFonts w:ascii="Calibri" w:hAnsi="Calibri" w:cs="SimSu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D5026"/>
    <w:pPr>
      <w:keepNext/>
      <w:keepLines/>
      <w:widowControl w:val="0"/>
      <w:suppressAutoHyphens/>
      <w:spacing w:before="240" w:line="360" w:lineRule="auto"/>
      <w:jc w:val="center"/>
      <w:outlineLvl w:val="0"/>
    </w:pPr>
    <w:rPr>
      <w:rFonts w:ascii="Calibri Light" w:eastAsia="SimSun" w:hAnsi="Calibri Light" w:cs="Mangal"/>
      <w:color w:val="2E74B5"/>
      <w:sz w:val="48"/>
      <w:szCs w:val="29"/>
    </w:rPr>
  </w:style>
  <w:style w:type="paragraph" w:styleId="Titre2">
    <w:name w:val="heading 2"/>
    <w:basedOn w:val="Normal"/>
    <w:next w:val="Normal"/>
    <w:link w:val="Titre2Car"/>
    <w:uiPriority w:val="9"/>
    <w:qFormat/>
    <w:rsid w:val="008D5026"/>
    <w:pPr>
      <w:keepNext/>
      <w:keepLines/>
      <w:widowControl w:val="0"/>
      <w:numPr>
        <w:numId w:val="13"/>
      </w:numPr>
      <w:suppressAutoHyphens/>
      <w:spacing w:before="360" w:after="120" w:line="240" w:lineRule="auto"/>
      <w:jc w:val="left"/>
      <w:outlineLvl w:val="1"/>
    </w:pPr>
    <w:rPr>
      <w:rFonts w:ascii="Times New Roman" w:eastAsia="SimSun" w:hAnsi="Times New Roman" w:cs="Mangal"/>
      <w:b/>
      <w:sz w:val="36"/>
      <w:szCs w:val="23"/>
      <w:u w:val="single" w:color="000000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qFormat/>
    <w:rsid w:val="008D5026"/>
    <w:pPr>
      <w:keepNext/>
      <w:keepLines/>
      <w:spacing w:before="200" w:line="276" w:lineRule="auto"/>
      <w:jc w:val="left"/>
      <w:outlineLvl w:val="2"/>
    </w:pPr>
    <w:rPr>
      <w:rFonts w:ascii="Times New Roman" w:eastAsia="SimSun" w:hAnsi="Times New Roman"/>
      <w:b/>
      <w:bCs/>
      <w:i/>
      <w:noProof/>
      <w:sz w:val="32"/>
      <w:szCs w:val="22"/>
    </w:rPr>
  </w:style>
  <w:style w:type="paragraph" w:styleId="Titre4">
    <w:name w:val="heading 4"/>
    <w:basedOn w:val="Normal"/>
    <w:next w:val="Normal"/>
    <w:link w:val="Titre4Car"/>
    <w:uiPriority w:val="9"/>
    <w:qFormat/>
    <w:rsid w:val="008D5026"/>
    <w:pPr>
      <w:keepNext/>
      <w:keepLines/>
      <w:spacing w:before="200"/>
      <w:jc w:val="center"/>
      <w:outlineLvl w:val="3"/>
    </w:pPr>
    <w:rPr>
      <w:rFonts w:asciiTheme="majorHAnsi" w:eastAsia="SimSun" w:hAnsiTheme="majorHAnsi"/>
      <w:b/>
      <w:bCs/>
      <w:iCs/>
      <w:color w:val="5B9BD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D5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026"/>
    <w:rPr>
      <w:rFonts w:ascii="Calibri Light" w:eastAsia="SimSun" w:hAnsi="Calibri Light" w:cs="Mangal"/>
      <w:color w:val="2E74B5"/>
      <w:sz w:val="48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8D5026"/>
    <w:rPr>
      <w:rFonts w:eastAsia="SimSun" w:cs="Mangal"/>
      <w:b/>
      <w:sz w:val="36"/>
      <w:szCs w:val="23"/>
      <w:u w:val="single" w:color="000000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8D5026"/>
    <w:rPr>
      <w:rFonts w:eastAsia="SimSun" w:cs="SimSun"/>
      <w:b/>
      <w:bCs/>
      <w:i/>
      <w:noProof/>
      <w:sz w:val="32"/>
      <w:szCs w:val="22"/>
    </w:rPr>
  </w:style>
  <w:style w:type="paragraph" w:styleId="Notedebasdepage">
    <w:name w:val="footnote text"/>
    <w:basedOn w:val="Normal"/>
    <w:link w:val="NotedebasdepageCar"/>
    <w:rsid w:val="008D5026"/>
  </w:style>
  <w:style w:type="character" w:customStyle="1" w:styleId="NotedebasdepageCar">
    <w:name w:val="Note de bas de page Car"/>
    <w:basedOn w:val="Policepardfaut"/>
    <w:link w:val="Notedebasdepage"/>
    <w:rsid w:val="008D5026"/>
    <w:rPr>
      <w:rFonts w:ascii="Calibri" w:hAnsi="Calibri" w:cs="SimSu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026"/>
    <w:rPr>
      <w:rFonts w:ascii="Calibri" w:hAnsi="Calibri" w:cs="SimSu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D50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026"/>
    <w:rPr>
      <w:rFonts w:ascii="Calibri" w:hAnsi="Calibri" w:cs="SimSun"/>
      <w:sz w:val="20"/>
      <w:szCs w:val="20"/>
    </w:rPr>
  </w:style>
  <w:style w:type="paragraph" w:styleId="Liste">
    <w:name w:val="List"/>
    <w:basedOn w:val="Normal"/>
    <w:rsid w:val="00731957"/>
    <w:pPr>
      <w:widowControl w:val="0"/>
      <w:numPr>
        <w:numId w:val="15"/>
      </w:numPr>
      <w:suppressAutoHyphens/>
      <w:spacing w:line="276" w:lineRule="auto"/>
      <w:jc w:val="left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paragraph" w:styleId="Corpsdetexte">
    <w:name w:val="Body Text"/>
    <w:basedOn w:val="Normal"/>
    <w:link w:val="CorpsdetexteCar"/>
    <w:rsid w:val="008D5026"/>
    <w:pPr>
      <w:spacing w:after="140" w:line="288" w:lineRule="auto"/>
    </w:pPr>
  </w:style>
  <w:style w:type="character" w:customStyle="1" w:styleId="CorpsdetexteCar">
    <w:name w:val="Corps de texte Car"/>
    <w:basedOn w:val="Policepardfaut"/>
    <w:link w:val="Corpsdetexte"/>
    <w:rsid w:val="008D5026"/>
    <w:rPr>
      <w:rFonts w:ascii="Calibri" w:hAnsi="Calibri" w:cs="SimSu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D5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8D502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8D5026"/>
    <w:pPr>
      <w:ind w:firstLine="567"/>
      <w:jc w:val="both"/>
    </w:pPr>
    <w:rPr>
      <w:rFonts w:ascii="Calibri" w:hAnsi="Calibri" w:cs="SimSu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D5026"/>
    <w:pPr>
      <w:ind w:left="720"/>
      <w:contextualSpacing/>
    </w:pPr>
  </w:style>
  <w:style w:type="character" w:customStyle="1" w:styleId="Bullets">
    <w:name w:val="Bullets"/>
    <w:qFormat/>
    <w:rsid w:val="008D5026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8D5026"/>
    <w:rPr>
      <w:rFonts w:cs="OpenSymbol"/>
    </w:rPr>
  </w:style>
  <w:style w:type="character" w:customStyle="1" w:styleId="ListLabel2">
    <w:name w:val="ListLabel 2"/>
    <w:qFormat/>
    <w:rsid w:val="008D5026"/>
    <w:rPr>
      <w:rFonts w:cs="OpenSymbol"/>
    </w:rPr>
  </w:style>
  <w:style w:type="character" w:customStyle="1" w:styleId="ListLabel3">
    <w:name w:val="ListLabel 3"/>
    <w:qFormat/>
    <w:rsid w:val="008D5026"/>
    <w:rPr>
      <w:rFonts w:cs="OpenSymbol"/>
    </w:rPr>
  </w:style>
  <w:style w:type="character" w:customStyle="1" w:styleId="ListLabel4">
    <w:name w:val="ListLabel 4"/>
    <w:qFormat/>
    <w:rsid w:val="008D5026"/>
    <w:rPr>
      <w:rFonts w:cs="OpenSymbol"/>
    </w:rPr>
  </w:style>
  <w:style w:type="character" w:customStyle="1" w:styleId="ListLabel5">
    <w:name w:val="ListLabel 5"/>
    <w:qFormat/>
    <w:rsid w:val="008D5026"/>
    <w:rPr>
      <w:rFonts w:cs="OpenSymbol"/>
    </w:rPr>
  </w:style>
  <w:style w:type="character" w:customStyle="1" w:styleId="ListLabel6">
    <w:name w:val="ListLabel 6"/>
    <w:qFormat/>
    <w:rsid w:val="008D5026"/>
    <w:rPr>
      <w:rFonts w:cs="OpenSymbol"/>
    </w:rPr>
  </w:style>
  <w:style w:type="character" w:customStyle="1" w:styleId="ListLabel7">
    <w:name w:val="ListLabel 7"/>
    <w:qFormat/>
    <w:rsid w:val="008D5026"/>
    <w:rPr>
      <w:rFonts w:cs="OpenSymbol"/>
    </w:rPr>
  </w:style>
  <w:style w:type="character" w:customStyle="1" w:styleId="ListLabel8">
    <w:name w:val="ListLabel 8"/>
    <w:qFormat/>
    <w:rsid w:val="008D5026"/>
    <w:rPr>
      <w:rFonts w:cs="OpenSymbol"/>
    </w:rPr>
  </w:style>
  <w:style w:type="character" w:customStyle="1" w:styleId="ListLabel9">
    <w:name w:val="ListLabel 9"/>
    <w:qFormat/>
    <w:rsid w:val="008D5026"/>
    <w:rPr>
      <w:rFonts w:cs="OpenSymbol"/>
    </w:rPr>
  </w:style>
  <w:style w:type="character" w:customStyle="1" w:styleId="ListLabel10">
    <w:name w:val="ListLabel 10"/>
    <w:qFormat/>
    <w:rsid w:val="008D5026"/>
    <w:rPr>
      <w:rFonts w:cs="OpenSymbol"/>
    </w:rPr>
  </w:style>
  <w:style w:type="character" w:customStyle="1" w:styleId="ListLabel11">
    <w:name w:val="ListLabel 11"/>
    <w:qFormat/>
    <w:rsid w:val="008D5026"/>
    <w:rPr>
      <w:rFonts w:cs="OpenSymbol"/>
    </w:rPr>
  </w:style>
  <w:style w:type="character" w:customStyle="1" w:styleId="ListLabel12">
    <w:name w:val="ListLabel 12"/>
    <w:qFormat/>
    <w:rsid w:val="008D5026"/>
    <w:rPr>
      <w:rFonts w:cs="OpenSymbol"/>
    </w:rPr>
  </w:style>
  <w:style w:type="character" w:customStyle="1" w:styleId="ListLabel13">
    <w:name w:val="ListLabel 13"/>
    <w:qFormat/>
    <w:rsid w:val="008D5026"/>
    <w:rPr>
      <w:rFonts w:cs="OpenSymbol"/>
    </w:rPr>
  </w:style>
  <w:style w:type="character" w:customStyle="1" w:styleId="ListLabel14">
    <w:name w:val="ListLabel 14"/>
    <w:qFormat/>
    <w:rsid w:val="008D5026"/>
    <w:rPr>
      <w:rFonts w:cs="OpenSymbol"/>
    </w:rPr>
  </w:style>
  <w:style w:type="character" w:customStyle="1" w:styleId="ListLabel15">
    <w:name w:val="ListLabel 15"/>
    <w:qFormat/>
    <w:rsid w:val="008D5026"/>
    <w:rPr>
      <w:rFonts w:cs="OpenSymbol"/>
    </w:rPr>
  </w:style>
  <w:style w:type="character" w:customStyle="1" w:styleId="ListLabel16">
    <w:name w:val="ListLabel 16"/>
    <w:qFormat/>
    <w:rsid w:val="008D5026"/>
    <w:rPr>
      <w:rFonts w:cs="OpenSymbol"/>
    </w:rPr>
  </w:style>
  <w:style w:type="character" w:customStyle="1" w:styleId="ListLabel17">
    <w:name w:val="ListLabel 17"/>
    <w:qFormat/>
    <w:rsid w:val="008D5026"/>
    <w:rPr>
      <w:rFonts w:cs="OpenSymbol"/>
    </w:rPr>
  </w:style>
  <w:style w:type="character" w:customStyle="1" w:styleId="ListLabel18">
    <w:name w:val="ListLabel 18"/>
    <w:qFormat/>
    <w:rsid w:val="008D5026"/>
    <w:rPr>
      <w:rFonts w:cs="OpenSymbol"/>
    </w:rPr>
  </w:style>
  <w:style w:type="character" w:customStyle="1" w:styleId="ListLabel19">
    <w:name w:val="ListLabel 19"/>
    <w:qFormat/>
    <w:rsid w:val="008D5026"/>
    <w:rPr>
      <w:rFonts w:cs="OpenSymbol"/>
    </w:rPr>
  </w:style>
  <w:style w:type="character" w:customStyle="1" w:styleId="ListLabel20">
    <w:name w:val="ListLabel 20"/>
    <w:qFormat/>
    <w:rsid w:val="008D5026"/>
    <w:rPr>
      <w:rFonts w:cs="OpenSymbol"/>
    </w:rPr>
  </w:style>
  <w:style w:type="character" w:customStyle="1" w:styleId="ListLabel21">
    <w:name w:val="ListLabel 21"/>
    <w:qFormat/>
    <w:rsid w:val="008D5026"/>
    <w:rPr>
      <w:rFonts w:cs="OpenSymbol"/>
    </w:rPr>
  </w:style>
  <w:style w:type="character" w:customStyle="1" w:styleId="ListLabel22">
    <w:name w:val="ListLabel 22"/>
    <w:qFormat/>
    <w:rsid w:val="008D5026"/>
    <w:rPr>
      <w:rFonts w:cs="OpenSymbol"/>
    </w:rPr>
  </w:style>
  <w:style w:type="character" w:customStyle="1" w:styleId="ListLabel23">
    <w:name w:val="ListLabel 23"/>
    <w:qFormat/>
    <w:rsid w:val="008D5026"/>
    <w:rPr>
      <w:rFonts w:cs="OpenSymbol"/>
    </w:rPr>
  </w:style>
  <w:style w:type="character" w:customStyle="1" w:styleId="ListLabel24">
    <w:name w:val="ListLabel 24"/>
    <w:qFormat/>
    <w:rsid w:val="008D5026"/>
    <w:rPr>
      <w:rFonts w:cs="OpenSymbol"/>
    </w:rPr>
  </w:style>
  <w:style w:type="character" w:customStyle="1" w:styleId="ListLabel25">
    <w:name w:val="ListLabel 25"/>
    <w:qFormat/>
    <w:rsid w:val="008D5026"/>
    <w:rPr>
      <w:rFonts w:cs="OpenSymbol"/>
    </w:rPr>
  </w:style>
  <w:style w:type="character" w:customStyle="1" w:styleId="ListLabel26">
    <w:name w:val="ListLabel 26"/>
    <w:qFormat/>
    <w:rsid w:val="008D5026"/>
    <w:rPr>
      <w:rFonts w:cs="OpenSymbol"/>
    </w:rPr>
  </w:style>
  <w:style w:type="character" w:customStyle="1" w:styleId="ListLabel27">
    <w:name w:val="ListLabel 27"/>
    <w:qFormat/>
    <w:rsid w:val="008D5026"/>
    <w:rPr>
      <w:rFonts w:cs="OpenSymbol"/>
    </w:rPr>
  </w:style>
  <w:style w:type="character" w:customStyle="1" w:styleId="Caractresdenotedebasdepage">
    <w:name w:val="Caractères de note de bas de page"/>
    <w:qFormat/>
    <w:rsid w:val="008D5026"/>
  </w:style>
  <w:style w:type="character" w:customStyle="1" w:styleId="Ancredenotedebasdepage">
    <w:name w:val="Ancre de note de bas de page"/>
    <w:rsid w:val="008D5026"/>
    <w:rPr>
      <w:vertAlign w:val="superscript"/>
    </w:rPr>
  </w:style>
  <w:style w:type="character" w:customStyle="1" w:styleId="Ancredenotedefin">
    <w:name w:val="Ancre de note de fin"/>
    <w:rsid w:val="008D5026"/>
    <w:rPr>
      <w:vertAlign w:val="superscript"/>
    </w:rPr>
  </w:style>
  <w:style w:type="character" w:customStyle="1" w:styleId="Caractresdenotedefin">
    <w:name w:val="Caractères de note de fin"/>
    <w:qFormat/>
    <w:rsid w:val="008D5026"/>
  </w:style>
  <w:style w:type="paragraph" w:customStyle="1" w:styleId="Lgende1">
    <w:name w:val="Légende1"/>
    <w:basedOn w:val="Normal"/>
    <w:qFormat/>
    <w:rsid w:val="008D50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D5026"/>
    <w:pPr>
      <w:suppressLineNumbers/>
    </w:pPr>
  </w:style>
  <w:style w:type="paragraph" w:customStyle="1" w:styleId="TextBody">
    <w:name w:val="Text Body"/>
    <w:basedOn w:val="Normal"/>
    <w:qFormat/>
    <w:rsid w:val="008D5026"/>
    <w:pPr>
      <w:spacing w:after="120"/>
    </w:pPr>
  </w:style>
  <w:style w:type="paragraph" w:customStyle="1" w:styleId="Texteprformat">
    <w:name w:val="Texte préformaté"/>
    <w:basedOn w:val="Normal"/>
    <w:qFormat/>
    <w:rsid w:val="008D5026"/>
    <w:rPr>
      <w:rFonts w:ascii="Courier New" w:eastAsia="NSimSun" w:hAnsi="Courier New" w:cs="Courier New"/>
    </w:rPr>
  </w:style>
  <w:style w:type="paragraph" w:customStyle="1" w:styleId="Contenudecadre">
    <w:name w:val="Contenu de cadre"/>
    <w:basedOn w:val="Normal"/>
    <w:qFormat/>
    <w:rsid w:val="008D5026"/>
  </w:style>
  <w:style w:type="paragraph" w:customStyle="1" w:styleId="Paragraphe">
    <w:name w:val="Paragraphe"/>
    <w:basedOn w:val="Normal"/>
    <w:qFormat/>
    <w:rsid w:val="008D5026"/>
    <w:pPr>
      <w:widowControl w:val="0"/>
      <w:suppressAutoHyphens/>
      <w:spacing w:after="80" w:line="240" w:lineRule="auto"/>
      <w:ind w:firstLine="567"/>
    </w:pPr>
    <w:rPr>
      <w:rFonts w:ascii="Times New Roman" w:eastAsia="SimSun" w:hAnsi="Times New Roman" w:cs="Lucida Sans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rsid w:val="008D502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rsid w:val="008D5026"/>
    <w:rPr>
      <w:color w:val="954F72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8D5026"/>
  </w:style>
  <w:style w:type="paragraph" w:customStyle="1" w:styleId="paragraphe0">
    <w:name w:val="paragraphe"/>
    <w:basedOn w:val="Paragraphedeliste"/>
    <w:rsid w:val="008D5026"/>
    <w:pPr>
      <w:ind w:left="0"/>
      <w:contextualSpacing w:val="0"/>
    </w:pPr>
  </w:style>
  <w:style w:type="paragraph" w:styleId="PrformatHTML">
    <w:name w:val="HTML Preformatted"/>
    <w:basedOn w:val="Normal"/>
    <w:link w:val="PrformatHTMLCar"/>
    <w:uiPriority w:val="99"/>
    <w:rsid w:val="008D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502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5026"/>
    <w:rPr>
      <w:rFonts w:ascii="Calibri" w:hAnsi="Calibri" w:cs="SimSun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8D5026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8D5026"/>
    <w:rPr>
      <w:rFonts w:asciiTheme="majorHAnsi" w:eastAsia="SimSun" w:hAnsiTheme="majorHAnsi" w:cs="SimSun"/>
      <w:b/>
      <w:bCs/>
      <w:iCs/>
      <w:color w:val="5B9BD5"/>
      <w:sz w:val="28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8D5026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&#239;c\Documents\Mod&#232;les%20Office%20personnalis&#233;s\Page%20de%20garde%20per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2F209022844CFFA8230C674AC641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6A19DB-B011-4108-818A-8797A16F9818}"/>
      </w:docPartPr>
      <w:docPartBody>
        <w:p w:rsidR="00000000" w:rsidRDefault="006C4FA6">
          <w:pPr>
            <w:pStyle w:val="DA2F209022844CFFA8230C674AC641DE"/>
          </w:pPr>
          <w:r w:rsidRPr="003B56DF"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147F39964D3B474AAC74D3D09AD38A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24010-3D3A-4B37-937D-AA397FB7ADF4}"/>
      </w:docPartPr>
      <w:docPartBody>
        <w:p w:rsidR="00000000" w:rsidRDefault="006C4FA6">
          <w:pPr>
            <w:pStyle w:val="147F39964D3B474AAC74D3D09AD38AEE"/>
          </w:pPr>
          <w:r w:rsidRPr="00D543E0">
            <w:rPr>
              <w:rStyle w:val="Textedelespacerserv"/>
              <w:smallCaps/>
              <w:color w:val="4472C4" w:themeColor="accent1"/>
              <w:sz w:val="28"/>
              <w:szCs w:val="28"/>
            </w:rPr>
            <w:t>[Choisissez une catégorie]</w:t>
          </w:r>
        </w:p>
      </w:docPartBody>
    </w:docPart>
    <w:docPart>
      <w:docPartPr>
        <w:name w:val="6952D24E3C3D4745AAC068DD8A74C5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722842-1F04-487C-B6DA-66E9160162EF}"/>
      </w:docPartPr>
      <w:docPartBody>
        <w:p w:rsidR="00000000" w:rsidRDefault="006C4FA6">
          <w:pPr>
            <w:pStyle w:val="6952D24E3C3D4745AAC068DD8A74C58A"/>
          </w:pPr>
          <w:r w:rsidRPr="00E210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D93180CFE594FA093AE1FE3FF228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98469D-7104-49D2-87C6-57B23043A981}"/>
      </w:docPartPr>
      <w:docPartBody>
        <w:p w:rsidR="00000000" w:rsidRDefault="006C4FA6">
          <w:pPr>
            <w:pStyle w:val="FD93180CFE594FA093AE1FE3FF228C57"/>
          </w:pPr>
          <w:r w:rsidRPr="00A337B3">
            <w:rPr>
              <w:color w:val="4472C4" w:themeColor="accent1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2F209022844CFFA8230C674AC641DE">
    <w:name w:val="DA2F209022844CFFA8230C674AC641DE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47F39964D3B474AAC74D3D09AD38AEE">
    <w:name w:val="147F39964D3B474AAC74D3D09AD38AEE"/>
  </w:style>
  <w:style w:type="paragraph" w:customStyle="1" w:styleId="6952D24E3C3D4745AAC068DD8A74C58A">
    <w:name w:val="6952D24E3C3D4745AAC068DD8A74C58A"/>
  </w:style>
  <w:style w:type="paragraph" w:customStyle="1" w:styleId="FD93180CFE594FA093AE1FE3FF228C57">
    <w:name w:val="FD93180CFE594FA093AE1FE3FF228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504A4-5055-4859-A3FB-95810B4136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73C5C8-CE37-4466-AC56-F3318860C7B4}"/>
</file>

<file path=customXml/itemProps4.xml><?xml version="1.0" encoding="utf-8"?>
<ds:datastoreItem xmlns:ds="http://schemas.openxmlformats.org/officeDocument/2006/customXml" ds:itemID="{27D72B12-A20E-43CC-9E4E-FE29E92BA6EA}"/>
</file>

<file path=customXml/itemProps5.xml><?xml version="1.0" encoding="utf-8"?>
<ds:datastoreItem xmlns:ds="http://schemas.openxmlformats.org/officeDocument/2006/customXml" ds:itemID="{519E98E6-CC0D-499A-982D-AD29E9628DAA}"/>
</file>

<file path=docProps/app.xml><?xml version="1.0" encoding="utf-8"?>
<Properties xmlns="http://schemas.openxmlformats.org/officeDocument/2006/extended-properties" xmlns:vt="http://schemas.openxmlformats.org/officeDocument/2006/docPropsVTypes">
  <Template>Page de garde perso.dotx</Template>
  <TotalTime>14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InfoServices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de l’audit</dc:title>
  <dc:subject/>
  <dc:creator>Prénom Nom</dc:creator>
  <cp:keywords/>
  <dc:description/>
  <cp:lastModifiedBy>MENISSIER Loic</cp:lastModifiedBy>
  <cp:revision>2</cp:revision>
  <dcterms:created xsi:type="dcterms:W3CDTF">2019-06-20T11:51:00Z</dcterms:created>
  <dcterms:modified xsi:type="dcterms:W3CDTF">2019-06-20T12:06:00Z</dcterms:modified>
  <cp:category>PPE2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