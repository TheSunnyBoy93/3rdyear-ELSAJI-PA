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</w:rPr>
        <w:id w:val="3136087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A8086AE" w14:textId="77777777" w:rsidR="008D3556" w:rsidRDefault="008D3556" w:rsidP="001E50C7">
          <w:pPr>
            <w:pStyle w:val="Sansinterligne"/>
            <w:spacing w:before="1540" w:after="240"/>
            <w:ind w:firstLine="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eastAsia="fr-FR"/>
            </w:rPr>
            <w:drawing>
              <wp:inline distT="0" distB="0" distL="0" distR="0" wp14:anchorId="6E837C59" wp14:editId="45464769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4F81BD" w:themeColor="accent1"/>
              <w:sz w:val="72"/>
              <w:szCs w:val="72"/>
            </w:rPr>
            <w:alias w:val="Titre"/>
            <w:tag w:val=""/>
            <w:id w:val="1735040861"/>
            <w:lock w:val="sdtLocked"/>
            <w:placeholder>
              <w:docPart w:val="1EBCE82BB974437B806A5F4F501D2F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BB9B5A" w14:textId="77777777" w:rsidR="008D3556" w:rsidRPr="003B56DF" w:rsidRDefault="004F0EA1" w:rsidP="001E50C7">
              <w:pPr>
                <w:pStyle w:val="Sansinterligne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ind w:firstLine="0"/>
                <w:jc w:val="center"/>
                <w:rPr>
                  <w:rFonts w:asciiTheme="majorHAnsi" w:eastAsiaTheme="majorEastAsia" w:hAnsiTheme="majorHAnsi" w:cstheme="majorBidi"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72"/>
                  <w:szCs w:val="72"/>
                </w:rPr>
                <w:t>Résumé contexte</w:t>
              </w:r>
            </w:p>
          </w:sdtContent>
        </w:sdt>
        <w:p w14:paraId="1B4392E1" w14:textId="77777777" w:rsidR="00415381" w:rsidRPr="00D543E0" w:rsidRDefault="00C83EA0" w:rsidP="001E50C7">
          <w:pPr>
            <w:pStyle w:val="Sansinterligne"/>
            <w:spacing w:before="480"/>
            <w:ind w:firstLine="0"/>
            <w:jc w:val="center"/>
            <w:rPr>
              <w:smallCaps/>
              <w:color w:val="4F81BD" w:themeColor="accent1"/>
              <w:sz w:val="28"/>
              <w:szCs w:val="28"/>
            </w:rPr>
          </w:pPr>
          <w:sdt>
            <w:sdtPr>
              <w:rPr>
                <w:smallCaps/>
                <w:color w:val="4F81BD" w:themeColor="accent1"/>
                <w:sz w:val="28"/>
                <w:szCs w:val="28"/>
              </w:rPr>
              <w:alias w:val="Catégorie "/>
              <w:tag w:val=""/>
              <w:id w:val="1522356273"/>
              <w:lock w:val="sdtLocked"/>
              <w:placeholder>
                <w:docPart w:val="38C0B1A69BD0457C88F446C6FE7AF7E3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4F0EA1">
                <w:rPr>
                  <w:smallCaps/>
                  <w:color w:val="4F81BD" w:themeColor="accent1"/>
                  <w:sz w:val="28"/>
                  <w:szCs w:val="28"/>
                </w:rPr>
                <w:t>PPE2</w:t>
              </w:r>
            </w:sdtContent>
          </w:sdt>
        </w:p>
        <w:p w14:paraId="0A668AA6" w14:textId="77777777" w:rsidR="008D3556" w:rsidRDefault="008D3556" w:rsidP="001E50C7">
          <w:pPr>
            <w:pStyle w:val="Sansinterligne"/>
            <w:spacing w:before="480"/>
            <w:ind w:firstLine="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eastAsia="fr-FR"/>
            </w:rPr>
            <w:drawing>
              <wp:inline distT="0" distB="0" distL="0" distR="0" wp14:anchorId="342E6255" wp14:editId="727F32E3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AE1ABAB" w14:textId="77777777" w:rsidR="7F960414" w:rsidRDefault="004E7318" w:rsidP="0017782B">
          <w:pPr>
            <w:spacing w:line="240" w:lineRule="auto"/>
            <w:jc w:val="left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4D030C5" wp14:editId="11EBA440">
                    <wp:simplePos x="0" y="0"/>
                    <wp:positionH relativeFrom="margin">
                      <wp:posOffset>-4445</wp:posOffset>
                    </wp:positionH>
                    <wp:positionV relativeFrom="margin">
                      <wp:posOffset>7891780</wp:posOffset>
                    </wp:positionV>
                    <wp:extent cx="5760000" cy="719455"/>
                    <wp:effectExtent l="0" t="0" r="12700" b="4445"/>
                    <wp:wrapSquare wrapText="bothSides"/>
                    <wp:docPr id="2" name="Zone de texte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60000" cy="719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 création"/>
                                  <w:tag w:val="Date création"/>
                                  <w:id w:val="-538052052"/>
                                  <w:lock w:val="sdtLocked"/>
                                  <w:placeholder>
                                    <w:docPart w:val="AAE00EE04CC340ADBACC4CB948E0A811"/>
                                  </w:placeholder>
                                </w:sdtPr>
                                <w:sdtEndPr/>
                                <w:sdtContent>
                                  <w:p w14:paraId="5F293982" w14:textId="77777777" w:rsidR="008D3556" w:rsidRDefault="004E7318" w:rsidP="00630797">
                                    <w:pPr>
                                      <w:pStyle w:val="Sansinterligne"/>
                                      <w:spacing w:after="40"/>
                                      <w:ind w:firstLine="0"/>
                                      <w:jc w:val="center"/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Créé le 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instrText xml:space="preserve"> CREATEDATE  \@ "dddd d MMMM yyyy à HH:mm"  \* MERGEFORMAT </w:instrTex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4F0EA1">
                                      <w:rPr>
                                        <w:noProof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mercredi 19 juin 2019 à 23:37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 sauvegarde"/>
                                  <w:tag w:val="Date sauvegarde"/>
                                  <w:id w:val="-1907745905"/>
                                  <w:lock w:val="sdtLocked"/>
                                  <w:placeholder>
                                    <w:docPart w:val="AAE00EE04CC340ADBACC4CB948E0A811"/>
                                  </w:placeholder>
                                </w:sdtPr>
                                <w:sdtEndPr/>
                                <w:sdtContent>
                                  <w:p w14:paraId="4B902530" w14:textId="566D1BB2" w:rsidR="004E7318" w:rsidRPr="004E7318" w:rsidRDefault="004E7318" w:rsidP="00415381">
                                    <w:pPr>
                                      <w:pStyle w:val="Sansinterligne"/>
                                      <w:spacing w:after="40"/>
                                      <w:ind w:firstLine="0"/>
                                      <w:jc w:val="center"/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Finalisé le 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instrText xml:space="preserve"> SAVEDATE  \@ "dddd d MMMM yyyy à HH:mm"  \* MERGEFORMAT </w:instrTex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214BE3">
                                      <w:rPr>
                                        <w:noProof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jeudi 20 juin 2019 à 11:08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p w14:paraId="73EF9107" w14:textId="1E6EEFF0" w:rsidR="008D3556" w:rsidRPr="00A337B3" w:rsidRDefault="00C83EA0" w:rsidP="001E50C7">
                                <w:pPr>
                                  <w:pStyle w:val="Sansinterligne"/>
                                  <w:ind w:firstLine="0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lock w:val="sdtLocked"/>
                                    <w:placeholder>
                                      <w:docPart w:val="471EA37DECFF4C4B9CDA6B40F252CBDF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D1D42">
                                      <w:rPr>
                                        <w:color w:val="4F81BD" w:themeColor="accent1"/>
                                      </w:rPr>
                                      <w:t>InfoServices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D030C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margin-left:-.35pt;margin-top:621.4pt;width:453.55pt;height:56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alias w:val="Date création"/>
                            <w:tag w:val="Date création"/>
                            <w:id w:val="-538052052"/>
                            <w:lock w:val="sdtLocked"/>
                            <w:placeholder>
                              <w:docPart w:val="AAE00EE04CC340ADBACC4CB948E0A811"/>
                            </w:placeholder>
                          </w:sdtPr>
                          <w:sdtEndPr/>
                          <w:sdtContent>
                            <w:p w14:paraId="5F293982" w14:textId="77777777" w:rsidR="008D3556" w:rsidRDefault="004E7318" w:rsidP="00630797">
                              <w:pPr>
                                <w:pStyle w:val="Sansinterligne"/>
                                <w:spacing w:after="40"/>
                                <w:ind w:firstLine="0"/>
                                <w:jc w:val="center"/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Créé le 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instrText xml:space="preserve"> CREATEDATE  \@ "dddd d MMMM yyyy à HH:mm"  \* MERGEFORMAT </w:instrTex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4F0EA1">
                                <w:rPr>
                                  <w:noProof/>
                                  <w:color w:val="4F81BD" w:themeColor="accent1"/>
                                  <w:sz w:val="28"/>
                                  <w:szCs w:val="28"/>
                                </w:rPr>
                                <w:t>mercredi 19 juin 2019 à 23:37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alias w:val="Date sauvegarde"/>
                            <w:tag w:val="Date sauvegarde"/>
                            <w:id w:val="-1907745905"/>
                            <w:lock w:val="sdtLocked"/>
                            <w:placeholder>
                              <w:docPart w:val="AAE00EE04CC340ADBACC4CB948E0A811"/>
                            </w:placeholder>
                          </w:sdtPr>
                          <w:sdtEndPr/>
                          <w:sdtContent>
                            <w:p w14:paraId="4B902530" w14:textId="566D1BB2" w:rsidR="004E7318" w:rsidRPr="004E7318" w:rsidRDefault="004E7318" w:rsidP="00415381">
                              <w:pPr>
                                <w:pStyle w:val="Sansinterligne"/>
                                <w:spacing w:after="40"/>
                                <w:ind w:firstLine="0"/>
                                <w:jc w:val="center"/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Finalisé le 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instrText xml:space="preserve"> SAVEDATE  \@ "dddd d MMMM yyyy à HH:mm"  \* MERGEFORMAT </w:instrTex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214BE3">
                                <w:rPr>
                                  <w:noProof/>
                                  <w:color w:val="4F81BD" w:themeColor="accent1"/>
                                  <w:sz w:val="28"/>
                                  <w:szCs w:val="28"/>
                                </w:rPr>
                                <w:t>jeudi 20 juin 2019 à 11:08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73EF9107" w14:textId="1E6EEFF0" w:rsidR="008D3556" w:rsidRPr="00A337B3" w:rsidRDefault="00C83EA0" w:rsidP="001E50C7">
                          <w:pPr>
                            <w:pStyle w:val="Sansinterligne"/>
                            <w:ind w:firstLine="0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Société"/>
                              <w:tag w:val=""/>
                              <w:id w:val="1390145197"/>
                              <w:lock w:val="sdtLocked"/>
                              <w:placeholder>
                                <w:docPart w:val="471EA37DECFF4C4B9CDA6B40F252CBDF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D1D42">
                                <w:rPr>
                                  <w:color w:val="4F81BD" w:themeColor="accent1"/>
                                </w:rPr>
                                <w:t>InfoServices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D3556">
            <w:br w:type="page"/>
          </w:r>
        </w:p>
      </w:sdtContent>
    </w:sdt>
    <w:p w14:paraId="5E837CC9" w14:textId="7312257F" w:rsidR="0083326E" w:rsidRDefault="00AD65A5" w:rsidP="0083326E">
      <w:pPr>
        <w:pStyle w:val="Paragraphe"/>
      </w:pPr>
      <w:r>
        <w:t>L’</w:t>
      </w:r>
      <w:r w:rsidR="000E0CF9">
        <w:t xml:space="preserve">entreprise </w:t>
      </w:r>
      <w:r w:rsidR="008670B0">
        <w:t>BELLETABLE</w:t>
      </w:r>
      <w:r w:rsidR="000E0CF9">
        <w:t xml:space="preserve"> fait appel aux services </w:t>
      </w:r>
      <w:r w:rsidR="487D184E">
        <w:t>d’</w:t>
      </w:r>
      <w:proofErr w:type="spellStart"/>
      <w:r w:rsidR="00165C6A">
        <w:t>InfoServices</w:t>
      </w:r>
      <w:proofErr w:type="spellEnd"/>
      <w:r w:rsidR="0017782B">
        <w:t xml:space="preserve"> pour </w:t>
      </w:r>
      <w:r w:rsidR="001727C6">
        <w:t>la demande de besoins consistant à l’installation de matériels et de services dans l’objectif d’une nouvelle infrastructure</w:t>
      </w:r>
      <w:r w:rsidR="00950B45">
        <w:t>. Le projet de cette infrastructure permettra la croissance commerciale de l’</w:t>
      </w:r>
      <w:r w:rsidR="00757CF1">
        <w:t xml:space="preserve">entreprise. </w:t>
      </w:r>
    </w:p>
    <w:p w14:paraId="1A35743F" w14:textId="1FF8054E" w:rsidR="009F713D" w:rsidRPr="0083326E" w:rsidRDefault="00C050C1" w:rsidP="0083326E">
      <w:pPr>
        <w:pStyle w:val="Paragraphe"/>
      </w:pPr>
      <w:r>
        <w:t>La mise en place de cette infrastructure est soumise à certaines conditions.</w:t>
      </w:r>
      <w:r w:rsidR="0003660E">
        <w:t xml:space="preserve"> L'infrastructure doit être composé uniquement des services indispensable</w:t>
      </w:r>
      <w:r w:rsidR="00881CE0">
        <w:t>, et leurs accès doit être simple.</w:t>
      </w:r>
      <w:r w:rsidR="00B86729">
        <w:t xml:space="preserve"> Ceux déjà présent </w:t>
      </w:r>
      <w:r w:rsidR="00637634">
        <w:t>doivent être amélioré.</w:t>
      </w:r>
    </w:p>
    <w:p w14:paraId="77B751E0" w14:textId="6178E893" w:rsidR="487D184E" w:rsidRDefault="487D184E" w:rsidP="487D184E">
      <w:pPr>
        <w:pStyle w:val="Paragraphe"/>
      </w:pPr>
    </w:p>
    <w:p w14:paraId="48A1EC09" w14:textId="6A32B3E3" w:rsidR="00757CF1" w:rsidRDefault="00757CF1" w:rsidP="00272BAE">
      <w:pPr>
        <w:pStyle w:val="Paragraphe"/>
      </w:pPr>
      <w:r>
        <w:t>L’infrastructure consiste à l’</w:t>
      </w:r>
      <w:r w:rsidR="0083326E">
        <w:t>installation</w:t>
      </w:r>
      <w:r>
        <w:t xml:space="preserve"> </w:t>
      </w:r>
      <w:r w:rsidR="0083326E">
        <w:t xml:space="preserve">et </w:t>
      </w:r>
      <w:r w:rsidR="007045F9">
        <w:t>ou la</w:t>
      </w:r>
      <w:r w:rsidR="0083326E">
        <w:t xml:space="preserve"> configuration de plusieurs matériels informatiques </w:t>
      </w:r>
      <w:r w:rsidR="007045F9">
        <w:t xml:space="preserve">dont les suivants : </w:t>
      </w:r>
    </w:p>
    <w:p w14:paraId="03AFC308" w14:textId="165F4AA6" w:rsidR="00272BAE" w:rsidRDefault="00272BAE" w:rsidP="00272BAE">
      <w:pPr>
        <w:pStyle w:val="Liste"/>
      </w:pPr>
      <w:r>
        <w:t xml:space="preserve">2 serveurs pour </w:t>
      </w:r>
      <w:r w:rsidR="006F2B19">
        <w:t>virtualiser</w:t>
      </w:r>
      <w:r>
        <w:t xml:space="preserve"> les services nécessaires</w:t>
      </w:r>
    </w:p>
    <w:p w14:paraId="4EE9BBF2" w14:textId="5C4EF190" w:rsidR="00272BAE" w:rsidRDefault="005C53B2" w:rsidP="00272BAE">
      <w:pPr>
        <w:pStyle w:val="Liste"/>
      </w:pPr>
      <w:r>
        <w:t xml:space="preserve">Des ordinateurs fixes pour </w:t>
      </w:r>
      <w:r w:rsidR="006F2B19">
        <w:t>les employés stationnaires</w:t>
      </w:r>
      <w:r w:rsidR="00024E9B">
        <w:t xml:space="preserve"> au magasin, à la gestion des stocks</w:t>
      </w:r>
      <w:r w:rsidR="005D2A4F">
        <w:t>, accueil et autres.</w:t>
      </w:r>
    </w:p>
    <w:p w14:paraId="28EBBADC" w14:textId="77C7DFA8" w:rsidR="006F2B19" w:rsidRDefault="006F2B19" w:rsidP="00272BAE">
      <w:pPr>
        <w:pStyle w:val="Liste"/>
      </w:pPr>
      <w:r>
        <w:t>Des ordinateurs portables</w:t>
      </w:r>
      <w:r w:rsidR="005D2A4F">
        <w:t xml:space="preserve"> pour les commerciaux et les directeurs.</w:t>
      </w:r>
    </w:p>
    <w:p w14:paraId="780898FC" w14:textId="740BFA4A" w:rsidR="00E76DE0" w:rsidRDefault="00806444" w:rsidP="00272BAE">
      <w:pPr>
        <w:pStyle w:val="Liste"/>
      </w:pPr>
      <w:r>
        <w:t xml:space="preserve">Des imprimantes </w:t>
      </w:r>
      <w:r w:rsidR="00D46281">
        <w:t xml:space="preserve">performantes </w:t>
      </w:r>
      <w:r w:rsidR="006C796B">
        <w:t>attribué</w:t>
      </w:r>
      <w:r w:rsidR="007045F9">
        <w:t>s</w:t>
      </w:r>
      <w:r w:rsidR="006C796B">
        <w:t xml:space="preserve"> soit par service ou utilisateur simple</w:t>
      </w:r>
      <w:r w:rsidR="007045F9">
        <w:t>, et des portables.</w:t>
      </w:r>
    </w:p>
    <w:p w14:paraId="009890C0" w14:textId="362BF437" w:rsidR="007045F9" w:rsidRDefault="007045F9" w:rsidP="00272BAE">
      <w:pPr>
        <w:pStyle w:val="Liste"/>
      </w:pPr>
      <w:r>
        <w:t>Le câblage dans les locaux.</w:t>
      </w:r>
    </w:p>
    <w:p w14:paraId="3E6CD2FD" w14:textId="662FB009" w:rsidR="00272BAE" w:rsidRDefault="00FB016E" w:rsidP="00FB016E">
      <w:pPr>
        <w:pStyle w:val="Liste"/>
      </w:pPr>
      <w:r>
        <w:t>Un routeur et 2 commutateurs.</w:t>
      </w:r>
    </w:p>
    <w:p w14:paraId="0D85F63F" w14:textId="3E94C0F9" w:rsidR="00272BAE" w:rsidRDefault="00272BAE" w:rsidP="00272BAE">
      <w:pPr>
        <w:pStyle w:val="Liste"/>
        <w:numPr>
          <w:ilvl w:val="0"/>
          <w:numId w:val="0"/>
        </w:numPr>
        <w:ind w:left="927"/>
      </w:pPr>
    </w:p>
    <w:p w14:paraId="6BBBF515" w14:textId="3FD1C00A" w:rsidR="00FB016E" w:rsidRDefault="00FB016E" w:rsidP="00FB016E">
      <w:pPr>
        <w:pStyle w:val="Paragraphe"/>
      </w:pPr>
      <w:r>
        <w:t xml:space="preserve">Le projet sera financé par un emprunt sur 3 ans avec la banque partenaire de </w:t>
      </w:r>
      <w:r w:rsidR="001B32CA">
        <w:t>BELLETABLE</w:t>
      </w:r>
      <w:r>
        <w:t xml:space="preserve"> pour un montant </w:t>
      </w:r>
      <w:r w:rsidR="001B32CA">
        <w:t xml:space="preserve">maximal planifié </w:t>
      </w:r>
      <w:r w:rsidR="009E66B4">
        <w:t>à</w:t>
      </w:r>
      <w:r w:rsidR="001B32CA">
        <w:t xml:space="preserve"> 80 000 €. </w:t>
      </w:r>
      <w:proofErr w:type="spellStart"/>
      <w:r w:rsidR="002501F8">
        <w:t>Infoservices</w:t>
      </w:r>
      <w:proofErr w:type="spellEnd"/>
      <w:r w:rsidR="002501F8">
        <w:t xml:space="preserve"> </w:t>
      </w:r>
      <w:r w:rsidR="00686611">
        <w:t xml:space="preserve">laissera la possibilité à BELLETABLE </w:t>
      </w:r>
      <w:r w:rsidR="00214BE3">
        <w:t>pour la location du matériels sur 3 ans avec une possibilité de rachat du matériel</w:t>
      </w:r>
      <w:r w:rsidR="001701A3">
        <w:t xml:space="preserve"> à la fin </w:t>
      </w:r>
      <w:r w:rsidR="003B4081">
        <w:t>de la location ou un renouvellement du matériel.</w:t>
      </w:r>
    </w:p>
    <w:p w14:paraId="40EB9C3D" w14:textId="08F045D3" w:rsidR="004F0EA1" w:rsidRDefault="004F0EA1" w:rsidP="00637634">
      <w:pPr>
        <w:pStyle w:val="Paragraphe"/>
        <w:ind w:firstLine="0"/>
      </w:pPr>
      <w:bookmarkStart w:id="0" w:name="_GoBack"/>
      <w:bookmarkEnd w:id="0"/>
    </w:p>
    <w:p w14:paraId="29D5B6AA" w14:textId="77777777" w:rsidR="004F0EA1" w:rsidRDefault="004F0EA1" w:rsidP="004F0EA1">
      <w:pPr>
        <w:pStyle w:val="Paragraphe"/>
      </w:pPr>
      <w:r>
        <w:t>Obligation : accès aux services très simples, facilité, voir transparent et uniquement les services indispensables et une amélioration de qualité pour ceux déjà existant.</w:t>
      </w:r>
    </w:p>
    <w:p w14:paraId="06CD5DD2" w14:textId="77777777" w:rsidR="004F0EA1" w:rsidRDefault="004F0EA1" w:rsidP="004F0EA1">
      <w:pPr>
        <w:pStyle w:val="Paragraphe"/>
      </w:pPr>
      <w:r>
        <w:t>Missions d’installation indiqué dans l’audit.</w:t>
      </w:r>
    </w:p>
    <w:p w14:paraId="0F94EE66" w14:textId="77777777" w:rsidR="004F0EA1" w:rsidRDefault="004F0EA1" w:rsidP="004F0EA1">
      <w:pPr>
        <w:pStyle w:val="Paragraphe"/>
      </w:pPr>
      <w:r>
        <w:t>Proposition d’ici mi-juin pour permettre la décision définitive d’installations des services prioritaire en juillet.</w:t>
      </w:r>
    </w:p>
    <w:p w14:paraId="5F8A7FDE" w14:textId="77777777" w:rsidR="004F0EA1" w:rsidRDefault="004F0EA1" w:rsidP="004F0EA1">
      <w:pPr>
        <w:pStyle w:val="Paragraphe"/>
      </w:pPr>
      <w:r>
        <w:t xml:space="preserve">Proposition d’infrastructure grâce aux mini </w:t>
      </w:r>
      <w:r w:rsidR="0053076B">
        <w:t>laboratoires composés</w:t>
      </w:r>
      <w:r>
        <w:t xml:space="preserve"> de machine virtuelles</w:t>
      </w:r>
    </w:p>
    <w:p w14:paraId="5F58460E" w14:textId="77777777" w:rsidR="0053076B" w:rsidRDefault="0053076B" w:rsidP="004F0EA1">
      <w:pPr>
        <w:pStyle w:val="Paragraphe"/>
      </w:pPr>
      <w:r>
        <w:t>Matériels indiqués dans l’annexe.</w:t>
      </w:r>
    </w:p>
    <w:p w14:paraId="58848231" w14:textId="1DA297A4" w:rsidR="0053076B" w:rsidRDefault="0053076B" w:rsidP="004F0EA1">
      <w:pPr>
        <w:pStyle w:val="Paragraphe"/>
      </w:pPr>
      <w:r>
        <w:t xml:space="preserve">Le Projet de cette infrastructure permettra la croissante commerciale de </w:t>
      </w:r>
      <w:r w:rsidR="570F7B4F">
        <w:t>BELLETABLE</w:t>
      </w:r>
      <w:r>
        <w:t>.</w:t>
      </w:r>
    </w:p>
    <w:sectPr w:rsidR="0053076B" w:rsidSect="00D13F8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A517F" w14:textId="77777777" w:rsidR="00C83EA0" w:rsidRDefault="00C83EA0" w:rsidP="001E50C7">
      <w:pPr>
        <w:spacing w:line="240" w:lineRule="auto"/>
      </w:pPr>
      <w:r>
        <w:separator/>
      </w:r>
    </w:p>
  </w:endnote>
  <w:endnote w:type="continuationSeparator" w:id="0">
    <w:p w14:paraId="1C9F9C42" w14:textId="77777777" w:rsidR="00C83EA0" w:rsidRDefault="00C83EA0" w:rsidP="001E50C7">
      <w:pPr>
        <w:spacing w:line="240" w:lineRule="auto"/>
      </w:pPr>
      <w:r>
        <w:continuationSeparator/>
      </w:r>
    </w:p>
  </w:endnote>
  <w:endnote w:type="continuationNotice" w:id="1">
    <w:p w14:paraId="01332FA1" w14:textId="77777777" w:rsidR="00C83EA0" w:rsidRDefault="00C83EA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27AB5" w14:textId="77777777" w:rsidR="001E50C7" w:rsidRDefault="001E50C7">
    <w:pPr>
      <w:pStyle w:val="En-tte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eastAsia="fr-FR"/>
      </w:rPr>
      <w:drawing>
        <wp:inline distT="0" distB="0" distL="0" distR="0" wp14:anchorId="4B0E7BDD" wp14:editId="05B29931">
          <wp:extent cx="438912" cy="276973"/>
          <wp:effectExtent l="0" t="0" r="0" b="889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7A57E2" w14:textId="77777777" w:rsidR="001E50C7" w:rsidRDefault="001E50C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A6D61" w14:textId="77777777" w:rsidR="001E50C7" w:rsidRDefault="001E50C7">
    <w:pPr>
      <w:pStyle w:val="En-tte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eastAsia="fr-FR"/>
      </w:rPr>
      <w:drawing>
        <wp:inline distT="0" distB="0" distL="0" distR="0" wp14:anchorId="2FABA05A" wp14:editId="66337555">
          <wp:extent cx="438912" cy="276973"/>
          <wp:effectExtent l="0" t="0" r="0" b="889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73036B" w14:textId="77777777" w:rsidR="001E50C7" w:rsidRDefault="001E50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5A00F" w14:textId="77777777" w:rsidR="00C83EA0" w:rsidRDefault="00C83EA0" w:rsidP="001E50C7">
      <w:pPr>
        <w:spacing w:line="240" w:lineRule="auto"/>
      </w:pPr>
      <w:r>
        <w:separator/>
      </w:r>
    </w:p>
  </w:footnote>
  <w:footnote w:type="continuationSeparator" w:id="0">
    <w:p w14:paraId="31E9E712" w14:textId="77777777" w:rsidR="00C83EA0" w:rsidRDefault="00C83EA0" w:rsidP="001E50C7">
      <w:pPr>
        <w:spacing w:line="240" w:lineRule="auto"/>
      </w:pPr>
      <w:r>
        <w:continuationSeparator/>
      </w:r>
    </w:p>
  </w:footnote>
  <w:footnote w:type="continuationNotice" w:id="1">
    <w:p w14:paraId="74AF98F4" w14:textId="77777777" w:rsidR="00C83EA0" w:rsidRDefault="00C83EA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E4B0A" w14:textId="77777777" w:rsidR="001E50C7" w:rsidRDefault="00C83EA0">
    <w:pPr>
      <w:pStyle w:val="En-tte"/>
      <w:jc w:val="right"/>
      <w:rPr>
        <w:color w:val="4F81BD" w:themeColor="accent1"/>
      </w:rPr>
    </w:pPr>
    <w:sdt>
      <w:sdtPr>
        <w:rPr>
          <w:color w:val="4F81BD" w:themeColor="accent1"/>
        </w:rPr>
        <w:alias w:val="Titre"/>
        <w:tag w:val=""/>
        <w:id w:val="-301463698"/>
        <w:lock w:val="sdtContentLocked"/>
        <w:placeholder>
          <w:docPart w:val="AAE00EE04CC340ADBACC4CB948E0A81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0EA1">
          <w:rPr>
            <w:color w:val="4F81BD" w:themeColor="accent1"/>
          </w:rPr>
          <w:t>Résumé contexte</w:t>
        </w:r>
      </w:sdtContent>
    </w:sdt>
    <w:r w:rsidR="001E50C7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eur"/>
        <w:tag w:val=""/>
        <w:id w:val="1085267510"/>
        <w:lock w:val="sdtContentLocked"/>
        <w:placeholder>
          <w:docPart w:val="471EA37DECFF4C4B9CDA6B40F252CBD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F0EA1">
          <w:rPr>
            <w:color w:val="4F81BD" w:themeColor="accent1"/>
          </w:rPr>
          <w:t>Loïc</w:t>
        </w:r>
      </w:sdtContent>
    </w:sdt>
  </w:p>
  <w:p w14:paraId="3D517E8C" w14:textId="77777777" w:rsidR="001E50C7" w:rsidRDefault="001E50C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CF548" w14:textId="77777777" w:rsidR="001E50C7" w:rsidRDefault="00C83EA0">
    <w:pPr>
      <w:pStyle w:val="En-tte"/>
      <w:jc w:val="right"/>
      <w:rPr>
        <w:color w:val="4F81BD" w:themeColor="accent1"/>
      </w:rPr>
    </w:pPr>
    <w:sdt>
      <w:sdtPr>
        <w:rPr>
          <w:color w:val="4F81BD" w:themeColor="accent1"/>
        </w:rPr>
        <w:alias w:val="Titre"/>
        <w:tag w:val=""/>
        <w:id w:val="523988163"/>
        <w:lock w:val="sdtContentLocked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0EA1">
          <w:rPr>
            <w:color w:val="4F81BD" w:themeColor="accent1"/>
          </w:rPr>
          <w:t>Résumé contexte</w:t>
        </w:r>
      </w:sdtContent>
    </w:sdt>
    <w:r w:rsidR="0006728E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eur"/>
        <w:tag w:val=""/>
        <w:id w:val="-1044509770"/>
        <w:lock w:val="sdtContentLocked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F0EA1">
          <w:rPr>
            <w:color w:val="4F81BD" w:themeColor="accent1"/>
          </w:rPr>
          <w:t>Loïc</w:t>
        </w:r>
      </w:sdtContent>
    </w:sdt>
  </w:p>
  <w:p w14:paraId="40CAD6D3" w14:textId="77777777" w:rsidR="001E50C7" w:rsidRDefault="001E50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hybridMultilevel"/>
    <w:tmpl w:val="5362650E"/>
    <w:lvl w:ilvl="0" w:tplc="EEC47186">
      <w:start w:val="1"/>
      <w:numFmt w:val="upperRoman"/>
      <w:pStyle w:val="Titre2"/>
      <w:lvlText w:val="%1."/>
      <w:lvlJc w:val="right"/>
      <w:pPr>
        <w:ind w:left="567" w:hanging="28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7"/>
    <w:multiLevelType w:val="multilevel"/>
    <w:tmpl w:val="849AA21E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"/>
      <w:lvlJc w:val="left"/>
      <w:pPr>
        <w:ind w:left="1135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419" w:hanging="284"/>
      </w:pPr>
      <w:rPr>
        <w:rFonts w:ascii="Wingdings" w:hAnsi="Wingdings" w:hint="default"/>
      </w:rPr>
    </w:lvl>
    <w:lvl w:ilvl="3">
      <w:start w:val="1"/>
      <w:numFmt w:val="bullet"/>
      <w:lvlText w:val=""/>
      <w:lvlJc w:val="left"/>
      <w:pPr>
        <w:ind w:left="1703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987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271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5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39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23" w:hanging="284"/>
      </w:pPr>
      <w:rPr>
        <w:rFonts w:ascii="Wingdings" w:hAnsi="Wingdings" w:hint="default"/>
      </w:rPr>
    </w:lvl>
  </w:abstractNum>
  <w:abstractNum w:abstractNumId="2" w15:restartNumberingAfterBreak="0">
    <w:nsid w:val="4D3659AA"/>
    <w:multiLevelType w:val="multilevel"/>
    <w:tmpl w:val="0F9061A0"/>
    <w:lvl w:ilvl="0">
      <w:start w:val="1"/>
      <w:numFmt w:val="bullet"/>
      <w:pStyle w:val="Liste"/>
      <w:lvlText w:val=""/>
      <w:lvlJc w:val="left"/>
      <w:pPr>
        <w:ind w:left="121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"/>
      <w:lvlJc w:val="left"/>
      <w:pPr>
        <w:ind w:left="1135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419" w:hanging="284"/>
      </w:pPr>
      <w:rPr>
        <w:rFonts w:ascii="Wingdings" w:hAnsi="Wingdings" w:hint="default"/>
      </w:rPr>
    </w:lvl>
    <w:lvl w:ilvl="3">
      <w:start w:val="1"/>
      <w:numFmt w:val="bullet"/>
      <w:lvlText w:val=""/>
      <w:lvlJc w:val="left"/>
      <w:pPr>
        <w:ind w:left="1703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987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271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5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39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23" w:hanging="284"/>
      </w:pPr>
      <w:rPr>
        <w:rFonts w:ascii="Wingdings" w:hAnsi="Wingdings" w:hint="default"/>
      </w:rPr>
    </w:lvl>
  </w:abstractNum>
  <w:abstractNum w:abstractNumId="3" w15:restartNumberingAfterBreak="0">
    <w:nsid w:val="53ED0143"/>
    <w:multiLevelType w:val="hybridMultilevel"/>
    <w:tmpl w:val="66D69F7C"/>
    <w:lvl w:ilvl="0" w:tplc="EEC47186">
      <w:start w:val="1"/>
      <w:numFmt w:val="upperRoman"/>
      <w:lvlText w:val="%1."/>
      <w:lvlJc w:val="righ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640A7"/>
    <w:multiLevelType w:val="hybridMultilevel"/>
    <w:tmpl w:val="DBFE48B4"/>
    <w:lvl w:ilvl="0" w:tplc="91A279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0"/>
  </w:num>
  <w:num w:numId="12">
    <w:abstractNumId w:val="1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A1"/>
    <w:rsid w:val="000219E2"/>
    <w:rsid w:val="00024E9B"/>
    <w:rsid w:val="00026BFD"/>
    <w:rsid w:val="00032181"/>
    <w:rsid w:val="00034F2D"/>
    <w:rsid w:val="00034FE0"/>
    <w:rsid w:val="0003660E"/>
    <w:rsid w:val="0004016D"/>
    <w:rsid w:val="000401A7"/>
    <w:rsid w:val="0006398D"/>
    <w:rsid w:val="0006728E"/>
    <w:rsid w:val="00067890"/>
    <w:rsid w:val="0008056A"/>
    <w:rsid w:val="000A3A29"/>
    <w:rsid w:val="000B2867"/>
    <w:rsid w:val="000B50E7"/>
    <w:rsid w:val="000C1EC1"/>
    <w:rsid w:val="000C7188"/>
    <w:rsid w:val="000C7C83"/>
    <w:rsid w:val="000D1D42"/>
    <w:rsid w:val="000E0BA6"/>
    <w:rsid w:val="000E0CF9"/>
    <w:rsid w:val="000E4242"/>
    <w:rsid w:val="000E7178"/>
    <w:rsid w:val="000F5C70"/>
    <w:rsid w:val="0010436A"/>
    <w:rsid w:val="001143F7"/>
    <w:rsid w:val="00114D1A"/>
    <w:rsid w:val="001300B0"/>
    <w:rsid w:val="0013151E"/>
    <w:rsid w:val="00132A0C"/>
    <w:rsid w:val="001336C8"/>
    <w:rsid w:val="00142713"/>
    <w:rsid w:val="001470F9"/>
    <w:rsid w:val="00157B49"/>
    <w:rsid w:val="001609C0"/>
    <w:rsid w:val="00165C6A"/>
    <w:rsid w:val="001701A3"/>
    <w:rsid w:val="001727C6"/>
    <w:rsid w:val="0017341B"/>
    <w:rsid w:val="001752A5"/>
    <w:rsid w:val="0017782B"/>
    <w:rsid w:val="00182ED5"/>
    <w:rsid w:val="001B32CA"/>
    <w:rsid w:val="001B72E4"/>
    <w:rsid w:val="001C2371"/>
    <w:rsid w:val="001C337A"/>
    <w:rsid w:val="001E45CA"/>
    <w:rsid w:val="001E50C7"/>
    <w:rsid w:val="0020070E"/>
    <w:rsid w:val="00214BE3"/>
    <w:rsid w:val="00220ED1"/>
    <w:rsid w:val="002348C9"/>
    <w:rsid w:val="002501F8"/>
    <w:rsid w:val="002503C7"/>
    <w:rsid w:val="00256848"/>
    <w:rsid w:val="00272BAE"/>
    <w:rsid w:val="002976DC"/>
    <w:rsid w:val="002A1A6A"/>
    <w:rsid w:val="002A3B3C"/>
    <w:rsid w:val="002A5FCD"/>
    <w:rsid w:val="002B637F"/>
    <w:rsid w:val="002B6CDC"/>
    <w:rsid w:val="002C792D"/>
    <w:rsid w:val="002E29A4"/>
    <w:rsid w:val="002F3365"/>
    <w:rsid w:val="002F4851"/>
    <w:rsid w:val="003111AC"/>
    <w:rsid w:val="00315D6E"/>
    <w:rsid w:val="0032301C"/>
    <w:rsid w:val="00337016"/>
    <w:rsid w:val="00341321"/>
    <w:rsid w:val="00364758"/>
    <w:rsid w:val="00377C2B"/>
    <w:rsid w:val="00381AD5"/>
    <w:rsid w:val="00381C93"/>
    <w:rsid w:val="003939F8"/>
    <w:rsid w:val="003A58E6"/>
    <w:rsid w:val="003B4081"/>
    <w:rsid w:val="003B56DF"/>
    <w:rsid w:val="003C4E58"/>
    <w:rsid w:val="003C503F"/>
    <w:rsid w:val="003D0B6A"/>
    <w:rsid w:val="003D44F5"/>
    <w:rsid w:val="004065E5"/>
    <w:rsid w:val="00415381"/>
    <w:rsid w:val="00433584"/>
    <w:rsid w:val="0043733D"/>
    <w:rsid w:val="00471A6A"/>
    <w:rsid w:val="0047511A"/>
    <w:rsid w:val="00485D38"/>
    <w:rsid w:val="004922B4"/>
    <w:rsid w:val="004925F0"/>
    <w:rsid w:val="004A19FC"/>
    <w:rsid w:val="004B2AB2"/>
    <w:rsid w:val="004C7B8E"/>
    <w:rsid w:val="004E7318"/>
    <w:rsid w:val="004F0EA1"/>
    <w:rsid w:val="004F1866"/>
    <w:rsid w:val="00511DCB"/>
    <w:rsid w:val="00513EBD"/>
    <w:rsid w:val="00520981"/>
    <w:rsid w:val="00521867"/>
    <w:rsid w:val="0053076B"/>
    <w:rsid w:val="005323FA"/>
    <w:rsid w:val="00536454"/>
    <w:rsid w:val="00541B4F"/>
    <w:rsid w:val="00553D60"/>
    <w:rsid w:val="00554C8E"/>
    <w:rsid w:val="005601EC"/>
    <w:rsid w:val="00576098"/>
    <w:rsid w:val="005A26D3"/>
    <w:rsid w:val="005B1F4F"/>
    <w:rsid w:val="005C53B2"/>
    <w:rsid w:val="005D2A4F"/>
    <w:rsid w:val="005E12DA"/>
    <w:rsid w:val="005E6C4D"/>
    <w:rsid w:val="005E7E48"/>
    <w:rsid w:val="005F1F77"/>
    <w:rsid w:val="005F4E62"/>
    <w:rsid w:val="005F6313"/>
    <w:rsid w:val="00601362"/>
    <w:rsid w:val="00602DD3"/>
    <w:rsid w:val="00622C54"/>
    <w:rsid w:val="00630797"/>
    <w:rsid w:val="00631BA6"/>
    <w:rsid w:val="00637634"/>
    <w:rsid w:val="00643AD9"/>
    <w:rsid w:val="006501EF"/>
    <w:rsid w:val="00650F9A"/>
    <w:rsid w:val="00655ED2"/>
    <w:rsid w:val="00686611"/>
    <w:rsid w:val="006C796B"/>
    <w:rsid w:val="006D3372"/>
    <w:rsid w:val="006F1EED"/>
    <w:rsid w:val="006F2B19"/>
    <w:rsid w:val="006F454D"/>
    <w:rsid w:val="00703D2A"/>
    <w:rsid w:val="007045F9"/>
    <w:rsid w:val="00736069"/>
    <w:rsid w:val="00744283"/>
    <w:rsid w:val="00744FAC"/>
    <w:rsid w:val="00753F6B"/>
    <w:rsid w:val="00754026"/>
    <w:rsid w:val="00757CF1"/>
    <w:rsid w:val="007670AD"/>
    <w:rsid w:val="007A5A15"/>
    <w:rsid w:val="007B46B4"/>
    <w:rsid w:val="007C4AEA"/>
    <w:rsid w:val="007C5106"/>
    <w:rsid w:val="007C7307"/>
    <w:rsid w:val="007D35DF"/>
    <w:rsid w:val="0080085A"/>
    <w:rsid w:val="00806444"/>
    <w:rsid w:val="0083326E"/>
    <w:rsid w:val="0084759D"/>
    <w:rsid w:val="008670B0"/>
    <w:rsid w:val="00867258"/>
    <w:rsid w:val="0087050D"/>
    <w:rsid w:val="00881CE0"/>
    <w:rsid w:val="00882492"/>
    <w:rsid w:val="008A2469"/>
    <w:rsid w:val="008B145B"/>
    <w:rsid w:val="008C26AA"/>
    <w:rsid w:val="008D3556"/>
    <w:rsid w:val="008D5026"/>
    <w:rsid w:val="008E0280"/>
    <w:rsid w:val="008E0E2A"/>
    <w:rsid w:val="009155AA"/>
    <w:rsid w:val="00921549"/>
    <w:rsid w:val="00930DE9"/>
    <w:rsid w:val="009500C3"/>
    <w:rsid w:val="00950B45"/>
    <w:rsid w:val="00962253"/>
    <w:rsid w:val="00962E7E"/>
    <w:rsid w:val="00995EFF"/>
    <w:rsid w:val="009962A9"/>
    <w:rsid w:val="009A1995"/>
    <w:rsid w:val="009C20D7"/>
    <w:rsid w:val="009D0B55"/>
    <w:rsid w:val="009E66B4"/>
    <w:rsid w:val="009F2969"/>
    <w:rsid w:val="009F713D"/>
    <w:rsid w:val="00A32382"/>
    <w:rsid w:val="00A337B3"/>
    <w:rsid w:val="00A53626"/>
    <w:rsid w:val="00A841F5"/>
    <w:rsid w:val="00A96291"/>
    <w:rsid w:val="00AA6C79"/>
    <w:rsid w:val="00AC26DA"/>
    <w:rsid w:val="00AD17E8"/>
    <w:rsid w:val="00AD65A5"/>
    <w:rsid w:val="00AF49E8"/>
    <w:rsid w:val="00B0113D"/>
    <w:rsid w:val="00B131AC"/>
    <w:rsid w:val="00B436AC"/>
    <w:rsid w:val="00B47F59"/>
    <w:rsid w:val="00B51876"/>
    <w:rsid w:val="00B57E49"/>
    <w:rsid w:val="00B70AB1"/>
    <w:rsid w:val="00B86729"/>
    <w:rsid w:val="00BB57A4"/>
    <w:rsid w:val="00BE43FB"/>
    <w:rsid w:val="00BF1FBA"/>
    <w:rsid w:val="00C050C1"/>
    <w:rsid w:val="00C4376F"/>
    <w:rsid w:val="00C700B7"/>
    <w:rsid w:val="00C72F92"/>
    <w:rsid w:val="00C72FBB"/>
    <w:rsid w:val="00C7344E"/>
    <w:rsid w:val="00C83EA0"/>
    <w:rsid w:val="00C85040"/>
    <w:rsid w:val="00C9133B"/>
    <w:rsid w:val="00C92B52"/>
    <w:rsid w:val="00C965DF"/>
    <w:rsid w:val="00CA18AD"/>
    <w:rsid w:val="00D06620"/>
    <w:rsid w:val="00D132A6"/>
    <w:rsid w:val="00D13F8A"/>
    <w:rsid w:val="00D25ED1"/>
    <w:rsid w:val="00D279D4"/>
    <w:rsid w:val="00D46281"/>
    <w:rsid w:val="00D51D4B"/>
    <w:rsid w:val="00D51E9F"/>
    <w:rsid w:val="00D543E0"/>
    <w:rsid w:val="00D732DC"/>
    <w:rsid w:val="00D919AE"/>
    <w:rsid w:val="00D94247"/>
    <w:rsid w:val="00D94898"/>
    <w:rsid w:val="00DA131A"/>
    <w:rsid w:val="00DA1B09"/>
    <w:rsid w:val="00DB3B32"/>
    <w:rsid w:val="00DC5305"/>
    <w:rsid w:val="00DD5E62"/>
    <w:rsid w:val="00DD66CA"/>
    <w:rsid w:val="00DE5B82"/>
    <w:rsid w:val="00E003DA"/>
    <w:rsid w:val="00E21D91"/>
    <w:rsid w:val="00E312A1"/>
    <w:rsid w:val="00E52310"/>
    <w:rsid w:val="00E5330E"/>
    <w:rsid w:val="00E7176A"/>
    <w:rsid w:val="00E76DE0"/>
    <w:rsid w:val="00E85632"/>
    <w:rsid w:val="00EA34A1"/>
    <w:rsid w:val="00EA5FFD"/>
    <w:rsid w:val="00ED09FE"/>
    <w:rsid w:val="00EE461A"/>
    <w:rsid w:val="00F32F8A"/>
    <w:rsid w:val="00F356FD"/>
    <w:rsid w:val="00F5282A"/>
    <w:rsid w:val="00F561F9"/>
    <w:rsid w:val="00F56375"/>
    <w:rsid w:val="00F870E1"/>
    <w:rsid w:val="00FB016E"/>
    <w:rsid w:val="00FE1684"/>
    <w:rsid w:val="00FF12C8"/>
    <w:rsid w:val="1D17A61B"/>
    <w:rsid w:val="2AA27CEB"/>
    <w:rsid w:val="487D184E"/>
    <w:rsid w:val="570F7B4F"/>
    <w:rsid w:val="7F96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8C8C5"/>
  <w14:defaultImageDpi w14:val="32767"/>
  <w15:chartTrackingRefBased/>
  <w15:docId w15:val="{1B7022A4-61CF-448A-AB38-7E831589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Lucida Sans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026"/>
    <w:pPr>
      <w:spacing w:line="259" w:lineRule="auto"/>
      <w:jc w:val="both"/>
    </w:pPr>
    <w:rPr>
      <w:rFonts w:ascii="Calibri" w:hAnsi="Calibri" w:cs="SimSu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D5026"/>
    <w:pPr>
      <w:keepNext/>
      <w:keepLines/>
      <w:widowControl w:val="0"/>
      <w:suppressAutoHyphens/>
      <w:spacing w:before="240" w:line="360" w:lineRule="auto"/>
      <w:jc w:val="center"/>
      <w:outlineLvl w:val="0"/>
    </w:pPr>
    <w:rPr>
      <w:rFonts w:ascii="Calibri Light" w:eastAsia="SimSun" w:hAnsi="Calibri Light" w:cs="Mangal"/>
      <w:color w:val="2E74B5"/>
      <w:sz w:val="48"/>
      <w:szCs w:val="29"/>
    </w:rPr>
  </w:style>
  <w:style w:type="paragraph" w:styleId="Titre2">
    <w:name w:val="heading 2"/>
    <w:basedOn w:val="Normal"/>
    <w:next w:val="Normal"/>
    <w:link w:val="Titre2Car"/>
    <w:uiPriority w:val="9"/>
    <w:qFormat/>
    <w:rsid w:val="008D5026"/>
    <w:pPr>
      <w:keepNext/>
      <w:keepLines/>
      <w:widowControl w:val="0"/>
      <w:numPr>
        <w:numId w:val="13"/>
      </w:numPr>
      <w:suppressAutoHyphens/>
      <w:spacing w:before="360" w:after="120" w:line="240" w:lineRule="auto"/>
      <w:jc w:val="left"/>
      <w:outlineLvl w:val="1"/>
    </w:pPr>
    <w:rPr>
      <w:rFonts w:ascii="Times New Roman" w:eastAsia="SimSun" w:hAnsi="Times New Roman" w:cs="Mangal"/>
      <w:b/>
      <w:sz w:val="36"/>
      <w:szCs w:val="23"/>
      <w:u w:val="single" w:color="000000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qFormat/>
    <w:rsid w:val="008D5026"/>
    <w:pPr>
      <w:keepNext/>
      <w:keepLines/>
      <w:spacing w:before="200" w:line="276" w:lineRule="auto"/>
      <w:jc w:val="left"/>
      <w:outlineLvl w:val="2"/>
    </w:pPr>
    <w:rPr>
      <w:rFonts w:ascii="Times New Roman" w:eastAsia="SimSun" w:hAnsi="Times New Roman"/>
      <w:b/>
      <w:bCs/>
      <w:i/>
      <w:noProof/>
      <w:sz w:val="32"/>
      <w:szCs w:val="22"/>
    </w:rPr>
  </w:style>
  <w:style w:type="paragraph" w:styleId="Titre4">
    <w:name w:val="heading 4"/>
    <w:basedOn w:val="Normal"/>
    <w:next w:val="Normal"/>
    <w:link w:val="Titre4Car"/>
    <w:uiPriority w:val="9"/>
    <w:qFormat/>
    <w:rsid w:val="008D5026"/>
    <w:pPr>
      <w:keepNext/>
      <w:keepLines/>
      <w:spacing w:before="200"/>
      <w:jc w:val="center"/>
      <w:outlineLvl w:val="3"/>
    </w:pPr>
    <w:rPr>
      <w:rFonts w:asciiTheme="majorHAnsi" w:eastAsia="SimSun" w:hAnsiTheme="majorHAnsi"/>
      <w:b/>
      <w:bCs/>
      <w:iCs/>
      <w:color w:val="5B9BD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D5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5026"/>
    <w:rPr>
      <w:rFonts w:ascii="Calibri Light" w:eastAsia="SimSun" w:hAnsi="Calibri Light" w:cs="Mangal"/>
      <w:color w:val="2E74B5"/>
      <w:sz w:val="48"/>
      <w:szCs w:val="29"/>
    </w:rPr>
  </w:style>
  <w:style w:type="character" w:customStyle="1" w:styleId="Titre2Car">
    <w:name w:val="Titre 2 Car"/>
    <w:basedOn w:val="Policepardfaut"/>
    <w:link w:val="Titre2"/>
    <w:uiPriority w:val="9"/>
    <w:rsid w:val="008D5026"/>
    <w:rPr>
      <w:rFonts w:eastAsia="SimSun" w:cs="Mangal"/>
      <w:b/>
      <w:sz w:val="36"/>
      <w:szCs w:val="23"/>
      <w:u w:val="single" w:color="000000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8D5026"/>
    <w:rPr>
      <w:rFonts w:eastAsia="SimSun" w:cs="SimSun"/>
      <w:b/>
      <w:bCs/>
      <w:i/>
      <w:noProof/>
      <w:sz w:val="32"/>
      <w:szCs w:val="22"/>
    </w:rPr>
  </w:style>
  <w:style w:type="paragraph" w:styleId="Notedebasdepage">
    <w:name w:val="footnote text"/>
    <w:basedOn w:val="Normal"/>
    <w:link w:val="NotedebasdepageCar"/>
    <w:rsid w:val="008D5026"/>
  </w:style>
  <w:style w:type="character" w:customStyle="1" w:styleId="NotedebasdepageCar">
    <w:name w:val="Note de bas de page Car"/>
    <w:basedOn w:val="Policepardfaut"/>
    <w:link w:val="Notedebasdepage"/>
    <w:rsid w:val="008D5026"/>
    <w:rPr>
      <w:rFonts w:ascii="Calibri" w:hAnsi="Calibri" w:cs="SimSu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8D502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026"/>
    <w:rPr>
      <w:rFonts w:ascii="Calibri" w:hAnsi="Calibri" w:cs="SimSu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D502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026"/>
    <w:rPr>
      <w:rFonts w:ascii="Calibri" w:hAnsi="Calibri" w:cs="SimSun"/>
      <w:sz w:val="20"/>
      <w:szCs w:val="20"/>
    </w:rPr>
  </w:style>
  <w:style w:type="paragraph" w:styleId="Liste">
    <w:name w:val="List"/>
    <w:basedOn w:val="Normal"/>
    <w:autoRedefine/>
    <w:rsid w:val="00272BAE"/>
    <w:pPr>
      <w:widowControl w:val="0"/>
      <w:numPr>
        <w:numId w:val="15"/>
      </w:numPr>
      <w:suppressAutoHyphens/>
      <w:spacing w:line="276" w:lineRule="auto"/>
      <w:jc w:val="left"/>
    </w:pPr>
    <w:rPr>
      <w:rFonts w:ascii="Times New Roman" w:eastAsia="SimSun" w:hAnsi="Times New Roman" w:cs="Lucida Sans"/>
      <w:sz w:val="24"/>
      <w:szCs w:val="24"/>
      <w:lang w:eastAsia="zh-CN" w:bidi="hi-IN"/>
    </w:rPr>
  </w:style>
  <w:style w:type="paragraph" w:styleId="Corpsdetexte">
    <w:name w:val="Body Text"/>
    <w:basedOn w:val="Normal"/>
    <w:link w:val="CorpsdetexteCar"/>
    <w:rsid w:val="008D5026"/>
    <w:pPr>
      <w:spacing w:after="140" w:line="288" w:lineRule="auto"/>
    </w:pPr>
  </w:style>
  <w:style w:type="character" w:customStyle="1" w:styleId="CorpsdetexteCar">
    <w:name w:val="Corps de texte Car"/>
    <w:basedOn w:val="Policepardfaut"/>
    <w:link w:val="Corpsdetexte"/>
    <w:rsid w:val="008D5026"/>
    <w:rPr>
      <w:rFonts w:ascii="Calibri" w:hAnsi="Calibri" w:cs="SimSu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rsid w:val="008D5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8D502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8D5026"/>
    <w:pPr>
      <w:ind w:firstLine="567"/>
      <w:jc w:val="both"/>
    </w:pPr>
    <w:rPr>
      <w:rFonts w:ascii="Calibri" w:hAnsi="Calibri" w:cs="SimSu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D5026"/>
    <w:pPr>
      <w:ind w:left="720"/>
      <w:contextualSpacing/>
    </w:pPr>
  </w:style>
  <w:style w:type="character" w:customStyle="1" w:styleId="Bullets">
    <w:name w:val="Bullets"/>
    <w:qFormat/>
    <w:rsid w:val="008D5026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8D5026"/>
    <w:rPr>
      <w:rFonts w:cs="OpenSymbol"/>
    </w:rPr>
  </w:style>
  <w:style w:type="character" w:customStyle="1" w:styleId="ListLabel2">
    <w:name w:val="ListLabel 2"/>
    <w:qFormat/>
    <w:rsid w:val="008D5026"/>
    <w:rPr>
      <w:rFonts w:cs="OpenSymbol"/>
    </w:rPr>
  </w:style>
  <w:style w:type="character" w:customStyle="1" w:styleId="ListLabel3">
    <w:name w:val="ListLabel 3"/>
    <w:qFormat/>
    <w:rsid w:val="008D5026"/>
    <w:rPr>
      <w:rFonts w:cs="OpenSymbol"/>
    </w:rPr>
  </w:style>
  <w:style w:type="character" w:customStyle="1" w:styleId="ListLabel4">
    <w:name w:val="ListLabel 4"/>
    <w:qFormat/>
    <w:rsid w:val="008D5026"/>
    <w:rPr>
      <w:rFonts w:cs="OpenSymbol"/>
    </w:rPr>
  </w:style>
  <w:style w:type="character" w:customStyle="1" w:styleId="ListLabel5">
    <w:name w:val="ListLabel 5"/>
    <w:qFormat/>
    <w:rsid w:val="008D5026"/>
    <w:rPr>
      <w:rFonts w:cs="OpenSymbol"/>
    </w:rPr>
  </w:style>
  <w:style w:type="character" w:customStyle="1" w:styleId="ListLabel6">
    <w:name w:val="ListLabel 6"/>
    <w:qFormat/>
    <w:rsid w:val="008D5026"/>
    <w:rPr>
      <w:rFonts w:cs="OpenSymbol"/>
    </w:rPr>
  </w:style>
  <w:style w:type="character" w:customStyle="1" w:styleId="ListLabel7">
    <w:name w:val="ListLabel 7"/>
    <w:qFormat/>
    <w:rsid w:val="008D5026"/>
    <w:rPr>
      <w:rFonts w:cs="OpenSymbol"/>
    </w:rPr>
  </w:style>
  <w:style w:type="character" w:customStyle="1" w:styleId="ListLabel8">
    <w:name w:val="ListLabel 8"/>
    <w:qFormat/>
    <w:rsid w:val="008D5026"/>
    <w:rPr>
      <w:rFonts w:cs="OpenSymbol"/>
    </w:rPr>
  </w:style>
  <w:style w:type="character" w:customStyle="1" w:styleId="ListLabel9">
    <w:name w:val="ListLabel 9"/>
    <w:qFormat/>
    <w:rsid w:val="008D5026"/>
    <w:rPr>
      <w:rFonts w:cs="OpenSymbol"/>
    </w:rPr>
  </w:style>
  <w:style w:type="character" w:customStyle="1" w:styleId="ListLabel10">
    <w:name w:val="ListLabel 10"/>
    <w:qFormat/>
    <w:rsid w:val="008D5026"/>
    <w:rPr>
      <w:rFonts w:cs="OpenSymbol"/>
    </w:rPr>
  </w:style>
  <w:style w:type="character" w:customStyle="1" w:styleId="ListLabel11">
    <w:name w:val="ListLabel 11"/>
    <w:qFormat/>
    <w:rsid w:val="008D5026"/>
    <w:rPr>
      <w:rFonts w:cs="OpenSymbol"/>
    </w:rPr>
  </w:style>
  <w:style w:type="character" w:customStyle="1" w:styleId="ListLabel12">
    <w:name w:val="ListLabel 12"/>
    <w:qFormat/>
    <w:rsid w:val="008D5026"/>
    <w:rPr>
      <w:rFonts w:cs="OpenSymbol"/>
    </w:rPr>
  </w:style>
  <w:style w:type="character" w:customStyle="1" w:styleId="ListLabel13">
    <w:name w:val="ListLabel 13"/>
    <w:qFormat/>
    <w:rsid w:val="008D5026"/>
    <w:rPr>
      <w:rFonts w:cs="OpenSymbol"/>
    </w:rPr>
  </w:style>
  <w:style w:type="character" w:customStyle="1" w:styleId="ListLabel14">
    <w:name w:val="ListLabel 14"/>
    <w:qFormat/>
    <w:rsid w:val="008D5026"/>
    <w:rPr>
      <w:rFonts w:cs="OpenSymbol"/>
    </w:rPr>
  </w:style>
  <w:style w:type="character" w:customStyle="1" w:styleId="ListLabel15">
    <w:name w:val="ListLabel 15"/>
    <w:qFormat/>
    <w:rsid w:val="008D5026"/>
    <w:rPr>
      <w:rFonts w:cs="OpenSymbol"/>
    </w:rPr>
  </w:style>
  <w:style w:type="character" w:customStyle="1" w:styleId="ListLabel16">
    <w:name w:val="ListLabel 16"/>
    <w:qFormat/>
    <w:rsid w:val="008D5026"/>
    <w:rPr>
      <w:rFonts w:cs="OpenSymbol"/>
    </w:rPr>
  </w:style>
  <w:style w:type="character" w:customStyle="1" w:styleId="ListLabel17">
    <w:name w:val="ListLabel 17"/>
    <w:qFormat/>
    <w:rsid w:val="008D5026"/>
    <w:rPr>
      <w:rFonts w:cs="OpenSymbol"/>
    </w:rPr>
  </w:style>
  <w:style w:type="character" w:customStyle="1" w:styleId="ListLabel18">
    <w:name w:val="ListLabel 18"/>
    <w:qFormat/>
    <w:rsid w:val="008D5026"/>
    <w:rPr>
      <w:rFonts w:cs="OpenSymbol"/>
    </w:rPr>
  </w:style>
  <w:style w:type="character" w:customStyle="1" w:styleId="ListLabel19">
    <w:name w:val="ListLabel 19"/>
    <w:qFormat/>
    <w:rsid w:val="008D5026"/>
    <w:rPr>
      <w:rFonts w:cs="OpenSymbol"/>
    </w:rPr>
  </w:style>
  <w:style w:type="character" w:customStyle="1" w:styleId="ListLabel20">
    <w:name w:val="ListLabel 20"/>
    <w:qFormat/>
    <w:rsid w:val="008D5026"/>
    <w:rPr>
      <w:rFonts w:cs="OpenSymbol"/>
    </w:rPr>
  </w:style>
  <w:style w:type="character" w:customStyle="1" w:styleId="ListLabel21">
    <w:name w:val="ListLabel 21"/>
    <w:qFormat/>
    <w:rsid w:val="008D5026"/>
    <w:rPr>
      <w:rFonts w:cs="OpenSymbol"/>
    </w:rPr>
  </w:style>
  <w:style w:type="character" w:customStyle="1" w:styleId="ListLabel22">
    <w:name w:val="ListLabel 22"/>
    <w:qFormat/>
    <w:rsid w:val="008D5026"/>
    <w:rPr>
      <w:rFonts w:cs="OpenSymbol"/>
    </w:rPr>
  </w:style>
  <w:style w:type="character" w:customStyle="1" w:styleId="ListLabel23">
    <w:name w:val="ListLabel 23"/>
    <w:qFormat/>
    <w:rsid w:val="008D5026"/>
    <w:rPr>
      <w:rFonts w:cs="OpenSymbol"/>
    </w:rPr>
  </w:style>
  <w:style w:type="character" w:customStyle="1" w:styleId="ListLabel24">
    <w:name w:val="ListLabel 24"/>
    <w:qFormat/>
    <w:rsid w:val="008D5026"/>
    <w:rPr>
      <w:rFonts w:cs="OpenSymbol"/>
    </w:rPr>
  </w:style>
  <w:style w:type="character" w:customStyle="1" w:styleId="ListLabel25">
    <w:name w:val="ListLabel 25"/>
    <w:qFormat/>
    <w:rsid w:val="008D5026"/>
    <w:rPr>
      <w:rFonts w:cs="OpenSymbol"/>
    </w:rPr>
  </w:style>
  <w:style w:type="character" w:customStyle="1" w:styleId="ListLabel26">
    <w:name w:val="ListLabel 26"/>
    <w:qFormat/>
    <w:rsid w:val="008D5026"/>
    <w:rPr>
      <w:rFonts w:cs="OpenSymbol"/>
    </w:rPr>
  </w:style>
  <w:style w:type="character" w:customStyle="1" w:styleId="ListLabel27">
    <w:name w:val="ListLabel 27"/>
    <w:qFormat/>
    <w:rsid w:val="008D5026"/>
    <w:rPr>
      <w:rFonts w:cs="OpenSymbol"/>
    </w:rPr>
  </w:style>
  <w:style w:type="character" w:customStyle="1" w:styleId="Caractresdenotedebasdepage">
    <w:name w:val="Caractères de note de bas de page"/>
    <w:qFormat/>
    <w:rsid w:val="008D5026"/>
  </w:style>
  <w:style w:type="character" w:customStyle="1" w:styleId="Ancredenotedebasdepage">
    <w:name w:val="Ancre de note de bas de page"/>
    <w:rsid w:val="008D5026"/>
    <w:rPr>
      <w:vertAlign w:val="superscript"/>
    </w:rPr>
  </w:style>
  <w:style w:type="character" w:customStyle="1" w:styleId="Ancredenotedefin">
    <w:name w:val="Ancre de note de fin"/>
    <w:rsid w:val="008D5026"/>
    <w:rPr>
      <w:vertAlign w:val="superscript"/>
    </w:rPr>
  </w:style>
  <w:style w:type="character" w:customStyle="1" w:styleId="Caractresdenotedefin">
    <w:name w:val="Caractères de note de fin"/>
    <w:qFormat/>
    <w:rsid w:val="008D5026"/>
  </w:style>
  <w:style w:type="paragraph" w:customStyle="1" w:styleId="Lgende1">
    <w:name w:val="Légende1"/>
    <w:basedOn w:val="Normal"/>
    <w:qFormat/>
    <w:rsid w:val="008D502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D5026"/>
    <w:pPr>
      <w:suppressLineNumbers/>
    </w:pPr>
  </w:style>
  <w:style w:type="paragraph" w:customStyle="1" w:styleId="TextBody">
    <w:name w:val="Text Body"/>
    <w:basedOn w:val="Normal"/>
    <w:qFormat/>
    <w:rsid w:val="008D5026"/>
    <w:pPr>
      <w:spacing w:after="120"/>
    </w:pPr>
  </w:style>
  <w:style w:type="paragraph" w:customStyle="1" w:styleId="Texteprformat">
    <w:name w:val="Texte préformaté"/>
    <w:basedOn w:val="Normal"/>
    <w:qFormat/>
    <w:rsid w:val="008D5026"/>
    <w:rPr>
      <w:rFonts w:ascii="Courier New" w:eastAsia="NSimSun" w:hAnsi="Courier New" w:cs="Courier New"/>
    </w:rPr>
  </w:style>
  <w:style w:type="paragraph" w:customStyle="1" w:styleId="Contenudecadre">
    <w:name w:val="Contenu de cadre"/>
    <w:basedOn w:val="Normal"/>
    <w:qFormat/>
    <w:rsid w:val="008D5026"/>
  </w:style>
  <w:style w:type="paragraph" w:customStyle="1" w:styleId="Paragraphe">
    <w:name w:val="Paragraphe"/>
    <w:basedOn w:val="Normal"/>
    <w:qFormat/>
    <w:rsid w:val="008D5026"/>
    <w:pPr>
      <w:widowControl w:val="0"/>
      <w:suppressAutoHyphens/>
      <w:spacing w:after="80" w:line="240" w:lineRule="auto"/>
      <w:ind w:firstLine="567"/>
    </w:pPr>
    <w:rPr>
      <w:rFonts w:ascii="Times New Roman" w:eastAsia="SimSun" w:hAnsi="Times New Roman" w:cs="Lucida Sans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rsid w:val="008D502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rsid w:val="008D5026"/>
    <w:rPr>
      <w:color w:val="954F72"/>
      <w:u w:val="single"/>
    </w:rPr>
  </w:style>
  <w:style w:type="character" w:styleId="Numrodeligne">
    <w:name w:val="line number"/>
    <w:basedOn w:val="Policepardfaut"/>
    <w:uiPriority w:val="99"/>
    <w:semiHidden/>
    <w:unhideWhenUsed/>
    <w:rsid w:val="008D5026"/>
  </w:style>
  <w:style w:type="paragraph" w:customStyle="1" w:styleId="paragraphe0">
    <w:name w:val="paragraphe"/>
    <w:basedOn w:val="Paragraphedeliste"/>
    <w:rsid w:val="008D5026"/>
    <w:pPr>
      <w:ind w:left="0"/>
      <w:contextualSpacing w:val="0"/>
    </w:pPr>
  </w:style>
  <w:style w:type="paragraph" w:styleId="PrformatHTML">
    <w:name w:val="HTML Preformatted"/>
    <w:basedOn w:val="Normal"/>
    <w:link w:val="PrformatHTMLCar"/>
    <w:uiPriority w:val="99"/>
    <w:rsid w:val="008D5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D502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D5026"/>
    <w:rPr>
      <w:rFonts w:ascii="Calibri" w:hAnsi="Calibri" w:cs="SimSun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8D5026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8D5026"/>
    <w:rPr>
      <w:rFonts w:asciiTheme="majorHAnsi" w:eastAsia="SimSun" w:hAnsiTheme="majorHAnsi" w:cs="SimSun"/>
      <w:b/>
      <w:bCs/>
      <w:iCs/>
      <w:color w:val="5B9BD5"/>
      <w:sz w:val="28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8D5026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&#239;c\Documents\Mod&#232;les%20Office%20personnalis&#233;s\Page%20de%20garde%20pers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BCE82BB974437B806A5F4F501D2F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CCD22E-A7A1-42B0-AAC2-A043AB44127B}"/>
      </w:docPartPr>
      <w:docPartBody>
        <w:p w:rsidR="00FA3B3C" w:rsidRDefault="00190C1E">
          <w:pPr>
            <w:pStyle w:val="1EBCE82BB974437B806A5F4F501D2F96"/>
          </w:pPr>
          <w:r w:rsidRPr="003B56DF"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38C0B1A69BD0457C88F446C6FE7AF7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627102-B0CE-4D91-A87D-F13ED3C61341}"/>
      </w:docPartPr>
      <w:docPartBody>
        <w:p w:rsidR="00FA3B3C" w:rsidRDefault="00190C1E">
          <w:pPr>
            <w:pStyle w:val="38C0B1A69BD0457C88F446C6FE7AF7E3"/>
          </w:pPr>
          <w:r w:rsidRPr="00D543E0">
            <w:rPr>
              <w:rStyle w:val="Textedelespacerserv"/>
              <w:smallCaps/>
              <w:color w:val="4472C4" w:themeColor="accent1"/>
              <w:sz w:val="28"/>
              <w:szCs w:val="28"/>
            </w:rPr>
            <w:t>[Choisissez une catégorie]</w:t>
          </w:r>
        </w:p>
      </w:docPartBody>
    </w:docPart>
    <w:docPart>
      <w:docPartPr>
        <w:name w:val="AAE00EE04CC340ADBACC4CB948E0A8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A8C9BD-7DC9-484C-A84C-B34814836B22}"/>
      </w:docPartPr>
      <w:docPartBody>
        <w:p w:rsidR="00FA3B3C" w:rsidRDefault="00190C1E">
          <w:pPr>
            <w:pStyle w:val="AAE00EE04CC340ADBACC4CB948E0A811"/>
          </w:pPr>
          <w:r w:rsidRPr="00E210D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71EA37DECFF4C4B9CDA6B40F252C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773FB4-7982-41E2-8DFD-34444EB388B8}"/>
      </w:docPartPr>
      <w:docPartBody>
        <w:p w:rsidR="00FA3B3C" w:rsidRDefault="00190C1E">
          <w:pPr>
            <w:pStyle w:val="471EA37DECFF4C4B9CDA6B40F252CBDF"/>
          </w:pPr>
          <w:r w:rsidRPr="00A337B3">
            <w:rPr>
              <w:color w:val="4472C4" w:themeColor="accent1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3C"/>
    <w:rsid w:val="00190C1E"/>
    <w:rsid w:val="00E758E1"/>
    <w:rsid w:val="00FA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9D99D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BCE82BB974437B806A5F4F501D2F96">
    <w:name w:val="1EBCE82BB974437B806A5F4F501D2F96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8C0B1A69BD0457C88F446C6FE7AF7E3">
    <w:name w:val="38C0B1A69BD0457C88F446C6FE7AF7E3"/>
  </w:style>
  <w:style w:type="paragraph" w:customStyle="1" w:styleId="AAE00EE04CC340ADBACC4CB948E0A811">
    <w:name w:val="AAE00EE04CC340ADBACC4CB948E0A811"/>
  </w:style>
  <w:style w:type="paragraph" w:customStyle="1" w:styleId="471EA37DECFF4C4B9CDA6B40F252CBDF">
    <w:name w:val="471EA37DECFF4C4B9CDA6B40F252CB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AEE848-F081-AB46-B3A1-372BFB62A3DA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BF765A3-692A-425B-9617-733691FC008A}"/>
</file>

<file path=customXml/itemProps4.xml><?xml version="1.0" encoding="utf-8"?>
<ds:datastoreItem xmlns:ds="http://schemas.openxmlformats.org/officeDocument/2006/customXml" ds:itemID="{1E1BDA35-7B31-4435-B6C8-6BF63194C44F}"/>
</file>

<file path=customXml/itemProps5.xml><?xml version="1.0" encoding="utf-8"?>
<ds:datastoreItem xmlns:ds="http://schemas.openxmlformats.org/officeDocument/2006/customXml" ds:itemID="{B0361762-C186-49CA-81E2-4BEF99D7CFF5}"/>
</file>

<file path=docProps/app.xml><?xml version="1.0" encoding="utf-8"?>
<Properties xmlns="http://schemas.openxmlformats.org/officeDocument/2006/extended-properties" xmlns:vt="http://schemas.openxmlformats.org/officeDocument/2006/docPropsVTypes">
  <Template>Page%20de%20garde%20perso.dotx</Template>
  <TotalTime>105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Résumé contexte</vt:lpstr>
    </vt:vector>
  </TitlesOfParts>
  <Company>InfoServices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contexte</dc:title>
  <dc:subject/>
  <dc:creator>Loïc</dc:creator>
  <cp:keywords/>
  <dc:description/>
  <cp:lastModifiedBy>loic menissier</cp:lastModifiedBy>
  <cp:revision>47</cp:revision>
  <dcterms:created xsi:type="dcterms:W3CDTF">2019-06-19T22:08:00Z</dcterms:created>
  <dcterms:modified xsi:type="dcterms:W3CDTF">2019-06-20T09:32:00Z</dcterms:modified>
  <cp:category>PPE2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