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3136087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C363FE" w14:textId="77777777" w:rsidR="008D3556" w:rsidRDefault="008D3556" w:rsidP="001E50C7">
          <w:pPr>
            <w:pStyle w:val="Sansinterligne"/>
            <w:spacing w:before="1540" w:after="24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75ED6FBD" wp14:editId="30E4A08B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alias w:val="Titre"/>
            <w:tag w:val=""/>
            <w:id w:val="1735040861"/>
            <w:lock w:val="sdtLocked"/>
            <w:placeholder>
              <w:docPart w:val="3F47C0BB5698461E800ADA32D72E15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DFD546" w14:textId="77777777" w:rsidR="008D3556" w:rsidRPr="003B56DF" w:rsidRDefault="00292DA6" w:rsidP="001E50C7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ind w:firstLine="0"/>
                <w:jc w:val="center"/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72"/>
                  <w:szCs w:val="72"/>
                </w:rPr>
                <w:t>Information serveur</w:t>
              </w:r>
            </w:p>
          </w:sdtContent>
        </w:sdt>
        <w:p w14:paraId="4D05BBA4" w14:textId="77777777" w:rsidR="00415381" w:rsidRPr="00D543E0" w:rsidRDefault="0015698C" w:rsidP="001E50C7">
          <w:pPr>
            <w:pStyle w:val="Sansinterligne"/>
            <w:spacing w:before="480"/>
            <w:ind w:firstLine="0"/>
            <w:jc w:val="center"/>
            <w:rPr>
              <w:smallCaps/>
              <w:color w:val="4F81BD" w:themeColor="accent1"/>
              <w:sz w:val="28"/>
              <w:szCs w:val="28"/>
            </w:rPr>
          </w:pPr>
          <w:sdt>
            <w:sdtPr>
              <w:rPr>
                <w:smallCaps/>
                <w:color w:val="4F81BD" w:themeColor="accent1"/>
                <w:sz w:val="28"/>
                <w:szCs w:val="28"/>
              </w:rPr>
              <w:alias w:val="Catégorie "/>
              <w:tag w:val=""/>
              <w:id w:val="1522356273"/>
              <w:lock w:val="sdtLocked"/>
              <w:placeholder>
                <w:docPart w:val="281E8C1E9BA74364AB093E0D9C39206B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292DA6">
                <w:rPr>
                  <w:smallCaps/>
                  <w:color w:val="4F81BD" w:themeColor="accent1"/>
                  <w:sz w:val="28"/>
                  <w:szCs w:val="28"/>
                </w:rPr>
                <w:t>informatique</w:t>
              </w:r>
            </w:sdtContent>
          </w:sdt>
        </w:p>
        <w:p w14:paraId="6FFC5AEA" w14:textId="77777777" w:rsidR="008D3556" w:rsidRDefault="008D3556" w:rsidP="001E50C7">
          <w:pPr>
            <w:pStyle w:val="Sansinterligne"/>
            <w:spacing w:before="48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4DEFCA23" wp14:editId="032A9229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38C921" w14:textId="77777777" w:rsidR="008D3556" w:rsidRDefault="004E7318" w:rsidP="001E50C7">
          <w:pPr>
            <w:spacing w:line="240" w:lineRule="auto"/>
            <w:jc w:val="left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35E286" wp14:editId="153FE7EE">
                    <wp:simplePos x="0" y="0"/>
                    <wp:positionH relativeFrom="margin">
                      <wp:posOffset>-4445</wp:posOffset>
                    </wp:positionH>
                    <wp:positionV relativeFrom="margin">
                      <wp:posOffset>7891780</wp:posOffset>
                    </wp:positionV>
                    <wp:extent cx="5760000" cy="719455"/>
                    <wp:effectExtent l="0" t="0" r="12700" b="4445"/>
                    <wp:wrapSquare wrapText="bothSides"/>
                    <wp:docPr id="2" name="Zone de text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000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création"/>
                                  <w:tag w:val="Date création"/>
                                  <w:id w:val="-538052052"/>
                                  <w:lock w:val="sdtLocked"/>
                                  <w:placeholder>
                                    <w:docPart w:val="EE70294D8011460E9086EA44F63882FC"/>
                                  </w:placeholder>
                                </w:sdtPr>
                                <w:sdtEndPr/>
                                <w:sdtContent>
                                  <w:p w14:paraId="5588F765" w14:textId="77777777" w:rsidR="008D3556" w:rsidRDefault="004E7318" w:rsidP="00630797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Créé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CREATEDATE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292DA6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mardi 7 janvier 2020 à 14:14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sauvegarde"/>
                                  <w:tag w:val="Date sauvegarde"/>
                                  <w:id w:val="-1907745905"/>
                                  <w:lock w:val="sdtLocked"/>
                                  <w:placeholder>
                                    <w:docPart w:val="EE70294D8011460E9086EA44F63882FC"/>
                                  </w:placeholder>
                                </w:sdtPr>
                                <w:sdtEndPr/>
                                <w:sdtContent>
                                  <w:p w14:paraId="0287CB3E" w14:textId="183D237D" w:rsidR="004E7318" w:rsidRPr="004E7318" w:rsidRDefault="004E7318" w:rsidP="00415381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Finalisé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SAVEDATE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225E2E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mardi 25 février 2020 à 17:53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2E8CAC11" w14:textId="77777777" w:rsidR="008D3556" w:rsidRPr="00A337B3" w:rsidRDefault="0015698C" w:rsidP="001E50C7">
                                <w:pPr>
                                  <w:pStyle w:val="Sansinterligne"/>
                                  <w:ind w:firstLine="0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lock w:val="sdtLocked"/>
                                    <w:placeholder>
                                      <w:docPart w:val="4C776C502C1140B099CE9AD1243B54D6"/>
                                    </w:placeholder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3556" w:rsidRPr="00A337B3">
                                      <w:rPr>
                                        <w:color w:val="4F81BD" w:themeColor="accent1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35E2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-.35pt;margin-top:621.4pt;width:453.5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création"/>
                            <w:tag w:val="Date création"/>
                            <w:id w:val="-538052052"/>
                            <w:lock w:val="sdtLocked"/>
                            <w:placeholder>
                              <w:docPart w:val="EE70294D8011460E9086EA44F63882FC"/>
                            </w:placeholder>
                          </w:sdtPr>
                          <w:sdtEndPr/>
                          <w:sdtContent>
                            <w:p w14:paraId="5588F765" w14:textId="77777777" w:rsidR="008D3556" w:rsidRDefault="004E7318" w:rsidP="00630797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Créé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CREATEDATE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292DA6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mardi 7 janvier 2020 à 14:14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sauvegarde"/>
                            <w:tag w:val="Date sauvegarde"/>
                            <w:id w:val="-1907745905"/>
                            <w:lock w:val="sdtLocked"/>
                            <w:placeholder>
                              <w:docPart w:val="EE70294D8011460E9086EA44F63882FC"/>
                            </w:placeholder>
                          </w:sdtPr>
                          <w:sdtEndPr/>
                          <w:sdtContent>
                            <w:p w14:paraId="0287CB3E" w14:textId="183D237D" w:rsidR="004E7318" w:rsidRPr="004E7318" w:rsidRDefault="004E7318" w:rsidP="00415381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Finalisé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SAVEDATE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225E2E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mardi 25 février 2020 à 17:53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E8CAC11" w14:textId="77777777" w:rsidR="008D3556" w:rsidRPr="00A337B3" w:rsidRDefault="0015698C" w:rsidP="001E50C7">
                          <w:pPr>
                            <w:pStyle w:val="Sansinterligne"/>
                            <w:ind w:firstLine="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lock w:val="sdtLocked"/>
                              <w:placeholder>
                                <w:docPart w:val="4C776C502C1140B099CE9AD1243B54D6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3556" w:rsidRPr="00A337B3">
                                <w:rPr>
                                  <w:color w:val="4F81BD" w:themeColor="accent1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D3556">
            <w:br w:type="page"/>
          </w:r>
        </w:p>
      </w:sdtContent>
    </w:sdt>
    <w:p w14:paraId="0088D63A" w14:textId="77777777" w:rsidR="00292DA6" w:rsidRDefault="00292DA6" w:rsidP="00D36A97">
      <w:pPr>
        <w:pStyle w:val="Liste"/>
        <w:numPr>
          <w:ilvl w:val="0"/>
          <w:numId w:val="0"/>
        </w:numPr>
      </w:pPr>
      <w:r>
        <w:lastRenderedPageBreak/>
        <w:t>URL : 192.168.0.23</w:t>
      </w:r>
    </w:p>
    <w:p w14:paraId="1C8F1D61" w14:textId="43EF14B4" w:rsidR="00067890" w:rsidRDefault="00292DA6" w:rsidP="00D36A97">
      <w:pPr>
        <w:pStyle w:val="Liste"/>
        <w:numPr>
          <w:ilvl w:val="0"/>
          <w:numId w:val="0"/>
        </w:numPr>
      </w:pPr>
      <w:proofErr w:type="spellStart"/>
      <w:r>
        <w:t>Username</w:t>
      </w:r>
      <w:proofErr w:type="spellEnd"/>
      <w:r>
        <w:t xml:space="preserve"> : </w:t>
      </w:r>
      <w:proofErr w:type="spellStart"/>
      <w:r w:rsidR="00AD2AA1">
        <w:t>nagios</w:t>
      </w:r>
      <w:r>
        <w:t>admin</w:t>
      </w:r>
      <w:proofErr w:type="spellEnd"/>
    </w:p>
    <w:p w14:paraId="3966CF75" w14:textId="77777777" w:rsidR="00292DA6" w:rsidRDefault="00292DA6" w:rsidP="00D36A97">
      <w:pPr>
        <w:pStyle w:val="Liste"/>
        <w:numPr>
          <w:ilvl w:val="0"/>
          <w:numId w:val="0"/>
        </w:numPr>
      </w:pPr>
      <w:r>
        <w:t>Mot de passe : 52wxkM4AF</w:t>
      </w:r>
    </w:p>
    <w:p w14:paraId="383189D8" w14:textId="77777777" w:rsidR="00292DA6" w:rsidRDefault="00292DA6" w:rsidP="00D36A97">
      <w:pPr>
        <w:pStyle w:val="Liste"/>
        <w:numPr>
          <w:ilvl w:val="0"/>
          <w:numId w:val="0"/>
        </w:numPr>
      </w:pPr>
      <w:r>
        <w:t xml:space="preserve">Full </w:t>
      </w:r>
      <w:proofErr w:type="spellStart"/>
      <w:r>
        <w:t>name</w:t>
      </w:r>
      <w:proofErr w:type="spellEnd"/>
      <w:r>
        <w:t xml:space="preserve"> : Nagios </w:t>
      </w:r>
      <w:proofErr w:type="spellStart"/>
      <w:r>
        <w:t>Administrator</w:t>
      </w:r>
      <w:proofErr w:type="spellEnd"/>
    </w:p>
    <w:p w14:paraId="5F81E674" w14:textId="77777777" w:rsidR="00292DA6" w:rsidRDefault="00292DA6" w:rsidP="00D36A97">
      <w:pPr>
        <w:pStyle w:val="Liste"/>
        <w:numPr>
          <w:ilvl w:val="0"/>
          <w:numId w:val="0"/>
        </w:numPr>
      </w:pPr>
      <w:r>
        <w:t xml:space="preserve">Email </w:t>
      </w:r>
      <w:proofErr w:type="spellStart"/>
      <w:r>
        <w:t>Address</w:t>
      </w:r>
      <w:proofErr w:type="spellEnd"/>
      <w:r>
        <w:t xml:space="preserve"> : </w:t>
      </w:r>
      <w:proofErr w:type="spellStart"/>
      <w:r>
        <w:t>root@localhost</w:t>
      </w:r>
      <w:proofErr w:type="spellEnd"/>
    </w:p>
    <w:p w14:paraId="1572D8D2" w14:textId="77777777" w:rsidR="00132C35" w:rsidRDefault="00132C35" w:rsidP="00D36A97">
      <w:pPr>
        <w:pStyle w:val="Liste"/>
        <w:numPr>
          <w:ilvl w:val="0"/>
          <w:numId w:val="0"/>
        </w:numPr>
      </w:pPr>
    </w:p>
    <w:p w14:paraId="71F49A3F" w14:textId="77777777" w:rsidR="00132C35" w:rsidRDefault="00132C35" w:rsidP="00D36A97">
      <w:pPr>
        <w:pStyle w:val="Liste"/>
        <w:numPr>
          <w:ilvl w:val="0"/>
          <w:numId w:val="0"/>
        </w:numPr>
      </w:pPr>
      <w:r>
        <w:t>Commande pour obtenir la version LDAP du serveur AD (</w:t>
      </w:r>
      <w:proofErr w:type="spellStart"/>
      <w:r>
        <w:t>executer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) : </w:t>
      </w:r>
    </w:p>
    <w:p w14:paraId="4FCE584C" w14:textId="4341108A" w:rsidR="00132C35" w:rsidRDefault="00132C35" w:rsidP="00D36A97">
      <w:pPr>
        <w:pStyle w:val="Liste"/>
        <w:numPr>
          <w:ilvl w:val="0"/>
          <w:numId w:val="0"/>
        </w:numPr>
      </w:pPr>
      <w:proofErr w:type="spellStart"/>
      <w:r>
        <w:t>Get-ADRootDSE</w:t>
      </w:r>
      <w:proofErr w:type="spellEnd"/>
      <w:r>
        <w:t xml:space="preserve"> -Server </w:t>
      </w:r>
      <w:proofErr w:type="spellStart"/>
      <w:r>
        <w:t>belletable.lan</w:t>
      </w:r>
      <w:proofErr w:type="spellEnd"/>
    </w:p>
    <w:p w14:paraId="32244757" w14:textId="34D199D7" w:rsidR="00842DCB" w:rsidRDefault="00842DCB" w:rsidP="00D36A97">
      <w:pPr>
        <w:pStyle w:val="Liste"/>
        <w:numPr>
          <w:ilvl w:val="0"/>
          <w:numId w:val="0"/>
        </w:numPr>
      </w:pPr>
    </w:p>
    <w:p w14:paraId="6807A0A6" w14:textId="07AAEE74" w:rsidR="00842DCB" w:rsidRDefault="00842DCB" w:rsidP="00D36A97">
      <w:pPr>
        <w:pStyle w:val="Liste"/>
        <w:numPr>
          <w:ilvl w:val="0"/>
          <w:numId w:val="0"/>
        </w:numPr>
      </w:pPr>
      <w:bookmarkStart w:id="0" w:name="_GoBack"/>
      <w:bookmarkEnd w:id="0"/>
    </w:p>
    <w:p w14:paraId="1B628486" w14:textId="355CDFDC" w:rsidR="00225E2E" w:rsidRDefault="00842DCB" w:rsidP="00225E2E">
      <w:pPr>
        <w:pStyle w:val="Titre2"/>
      </w:pPr>
      <w:proofErr w:type="spellStart"/>
      <w:r>
        <w:t>Eyes</w:t>
      </w:r>
      <w:proofErr w:type="spellEnd"/>
      <w:r>
        <w:t xml:space="preserve"> of networ</w:t>
      </w:r>
      <w:r w:rsidR="00225E2E">
        <w:t>k</w:t>
      </w:r>
    </w:p>
    <w:p w14:paraId="4704C793" w14:textId="3D653AB4" w:rsidR="00225E2E" w:rsidRPr="00225E2E" w:rsidRDefault="00225E2E" w:rsidP="00225E2E">
      <w:pPr>
        <w:pStyle w:val="Liste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>Interface graphique :</w:t>
      </w:r>
    </w:p>
    <w:p w14:paraId="3C931A7A" w14:textId="4C34A9CA" w:rsidR="00842DCB" w:rsidRDefault="00842DCB" w:rsidP="00EC6C39">
      <w:pPr>
        <w:pStyle w:val="Liste"/>
        <w:numPr>
          <w:ilvl w:val="0"/>
          <w:numId w:val="0"/>
        </w:numPr>
      </w:pPr>
      <w:proofErr w:type="spellStart"/>
      <w:r>
        <w:t>Username</w:t>
      </w:r>
      <w:proofErr w:type="spellEnd"/>
      <w:r>
        <w:t xml:space="preserve"> : </w:t>
      </w:r>
      <w:r w:rsidR="00547B35">
        <w:t>admin</w:t>
      </w:r>
    </w:p>
    <w:p w14:paraId="5B2BCCDD" w14:textId="3FA56049" w:rsidR="00225E2E" w:rsidRDefault="00842DCB" w:rsidP="00225E2E">
      <w:pPr>
        <w:pStyle w:val="Liste"/>
        <w:numPr>
          <w:ilvl w:val="0"/>
          <w:numId w:val="0"/>
        </w:numPr>
      </w:pPr>
      <w:r>
        <w:t>Mot de passe : yeux</w:t>
      </w:r>
    </w:p>
    <w:p w14:paraId="466BA3D7" w14:textId="7CB5240B" w:rsidR="00225E2E" w:rsidRPr="00225E2E" w:rsidRDefault="00225E2E" w:rsidP="00225E2E">
      <w:pPr>
        <w:pStyle w:val="Liste"/>
        <w:numPr>
          <w:ilvl w:val="0"/>
          <w:numId w:val="0"/>
        </w:numPr>
        <w:rPr>
          <w:b/>
          <w:bCs/>
          <w:u w:val="single"/>
        </w:rPr>
      </w:pPr>
      <w:r>
        <w:rPr>
          <w:b/>
          <w:bCs/>
          <w:u w:val="single"/>
        </w:rPr>
        <w:t>CLI :</w:t>
      </w:r>
    </w:p>
    <w:p w14:paraId="1A936608" w14:textId="3CF9EDFD" w:rsidR="00EC6C39" w:rsidRDefault="00EC6C39" w:rsidP="00EC6C39">
      <w:pPr>
        <w:pStyle w:val="Liste"/>
        <w:numPr>
          <w:ilvl w:val="0"/>
          <w:numId w:val="0"/>
        </w:numPr>
      </w:pPr>
      <w:proofErr w:type="spellStart"/>
      <w:r>
        <w:t>Username</w:t>
      </w:r>
      <w:proofErr w:type="spellEnd"/>
      <w:r>
        <w:t> : root</w:t>
      </w:r>
    </w:p>
    <w:p w14:paraId="5F0E72F3" w14:textId="77777777" w:rsidR="00EC6C39" w:rsidRDefault="00EC6C39" w:rsidP="00EC6C39">
      <w:pPr>
        <w:pStyle w:val="Liste"/>
        <w:numPr>
          <w:ilvl w:val="0"/>
          <w:numId w:val="0"/>
        </w:numPr>
      </w:pPr>
      <w:r>
        <w:t>Mot de passe : 52wxkM4AF</w:t>
      </w:r>
    </w:p>
    <w:p w14:paraId="722F528D" w14:textId="01090D29" w:rsidR="00842DCB" w:rsidRDefault="00842DCB" w:rsidP="00EC6C39">
      <w:pPr>
        <w:pStyle w:val="Liste"/>
        <w:numPr>
          <w:ilvl w:val="0"/>
          <w:numId w:val="0"/>
        </w:numPr>
      </w:pPr>
      <w:r>
        <w:t>Adresse IP : 192.168.0.11</w:t>
      </w:r>
    </w:p>
    <w:p w14:paraId="534A9BB6" w14:textId="70446956" w:rsidR="0065102B" w:rsidRDefault="0065102B" w:rsidP="00EC6C39">
      <w:pPr>
        <w:pStyle w:val="Liste"/>
        <w:numPr>
          <w:ilvl w:val="0"/>
          <w:numId w:val="0"/>
        </w:numPr>
      </w:pPr>
    </w:p>
    <w:p w14:paraId="0B89F3D8" w14:textId="2C659E83" w:rsidR="0065102B" w:rsidRDefault="0065102B" w:rsidP="0065102B">
      <w:pPr>
        <w:pStyle w:val="Titre3"/>
      </w:pPr>
      <w:r>
        <w:t>SNMPD</w:t>
      </w:r>
    </w:p>
    <w:p w14:paraId="7C97E371" w14:textId="24BA79FA" w:rsidR="0065102B" w:rsidRDefault="0065102B" w:rsidP="0065102B">
      <w:pPr>
        <w:pStyle w:val="Paragraphe"/>
        <w:ind w:firstLine="0"/>
      </w:pPr>
      <w:proofErr w:type="spellStart"/>
      <w:r>
        <w:t>Username</w:t>
      </w:r>
      <w:proofErr w:type="spellEnd"/>
      <w:r>
        <w:t xml:space="preserve"> : </w:t>
      </w:r>
      <w:proofErr w:type="spellStart"/>
      <w:r>
        <w:t>ctemple</w:t>
      </w:r>
      <w:proofErr w:type="spellEnd"/>
    </w:p>
    <w:p w14:paraId="20E623CB" w14:textId="535220BC" w:rsidR="0065102B" w:rsidRDefault="0065102B" w:rsidP="0065102B">
      <w:pPr>
        <w:pStyle w:val="Paragraphe"/>
        <w:ind w:firstLine="0"/>
      </w:pPr>
      <w:r>
        <w:t>Mot de passe : azerty123</w:t>
      </w:r>
    </w:p>
    <w:p w14:paraId="3409E7E3" w14:textId="732889BD" w:rsidR="0065102B" w:rsidRPr="0065102B" w:rsidRDefault="0065102B" w:rsidP="0065102B">
      <w:pPr>
        <w:pStyle w:val="Paragraphe"/>
        <w:ind w:firstLine="0"/>
      </w:pPr>
      <w:r>
        <w:t>AES : qwerty123</w:t>
      </w:r>
    </w:p>
    <w:p w14:paraId="5870D30F" w14:textId="6A9E6152" w:rsidR="00F55F6E" w:rsidRDefault="00F55F6E" w:rsidP="00F55F6E">
      <w:pPr>
        <w:pStyle w:val="Titre2"/>
      </w:pPr>
      <w:r>
        <w:t>WordPress</w:t>
      </w:r>
    </w:p>
    <w:p w14:paraId="370751C2" w14:textId="545E6ADB" w:rsidR="00F55F6E" w:rsidRDefault="00F55F6E" w:rsidP="00842DCB">
      <w:pPr>
        <w:pStyle w:val="Paragraphe"/>
      </w:pPr>
      <w:proofErr w:type="spellStart"/>
      <w:r>
        <w:t>Username</w:t>
      </w:r>
      <w:proofErr w:type="spellEnd"/>
      <w:r>
        <w:t> : root</w:t>
      </w:r>
    </w:p>
    <w:p w14:paraId="2AF08CF4" w14:textId="1475F979" w:rsidR="00F55F6E" w:rsidRDefault="00F55F6E" w:rsidP="00842DCB">
      <w:pPr>
        <w:pStyle w:val="Paragraphe"/>
      </w:pPr>
      <w:r>
        <w:t>Mot de passe : admin</w:t>
      </w:r>
    </w:p>
    <w:p w14:paraId="0CF05A9F" w14:textId="61B63859" w:rsidR="00C932D0" w:rsidRDefault="00C932D0" w:rsidP="00C932D0">
      <w:pPr>
        <w:pStyle w:val="Titre2"/>
      </w:pPr>
      <w:r>
        <w:t>Messagerie</w:t>
      </w:r>
    </w:p>
    <w:p w14:paraId="7B92A119" w14:textId="31FF660C" w:rsidR="00C932D0" w:rsidRDefault="00C932D0" w:rsidP="00842DCB">
      <w:pPr>
        <w:pStyle w:val="Paragraphe"/>
      </w:pPr>
      <w:proofErr w:type="spellStart"/>
      <w:r>
        <w:t>Username</w:t>
      </w:r>
      <w:proofErr w:type="spellEnd"/>
      <w:r>
        <w:t> : Root</w:t>
      </w:r>
    </w:p>
    <w:p w14:paraId="048AD80C" w14:textId="72C71F7A" w:rsidR="00C932D0" w:rsidRDefault="00C932D0" w:rsidP="00842DCB">
      <w:pPr>
        <w:pStyle w:val="Paragraphe"/>
      </w:pPr>
      <w:r>
        <w:t>Mot de passe : momodu91</w:t>
      </w:r>
    </w:p>
    <w:p w14:paraId="498DE611" w14:textId="77777777" w:rsidR="00F55F6E" w:rsidRPr="00842DCB" w:rsidRDefault="00F55F6E" w:rsidP="00842DCB">
      <w:pPr>
        <w:pStyle w:val="Paragraphe"/>
      </w:pPr>
    </w:p>
    <w:p w14:paraId="3A1E4DBA" w14:textId="77777777" w:rsidR="00292DA6" w:rsidRDefault="00292DA6" w:rsidP="00D36A97">
      <w:pPr>
        <w:pStyle w:val="Liste"/>
        <w:numPr>
          <w:ilvl w:val="0"/>
          <w:numId w:val="0"/>
        </w:numPr>
      </w:pPr>
    </w:p>
    <w:p w14:paraId="3798A48C" w14:textId="77777777" w:rsidR="00292DA6" w:rsidRDefault="00292DA6" w:rsidP="00D36A97">
      <w:pPr>
        <w:pStyle w:val="Liste"/>
        <w:numPr>
          <w:ilvl w:val="0"/>
          <w:numId w:val="0"/>
        </w:numPr>
      </w:pPr>
    </w:p>
    <w:sectPr w:rsidR="00292DA6" w:rsidSect="00D13F8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396D3" w14:textId="77777777" w:rsidR="00292DA6" w:rsidRDefault="00292DA6" w:rsidP="001E50C7">
      <w:pPr>
        <w:spacing w:line="240" w:lineRule="auto"/>
      </w:pPr>
      <w:r>
        <w:separator/>
      </w:r>
    </w:p>
  </w:endnote>
  <w:endnote w:type="continuationSeparator" w:id="0">
    <w:p w14:paraId="60ABEE57" w14:textId="77777777" w:rsidR="00292DA6" w:rsidRDefault="00292DA6" w:rsidP="001E5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C993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656D831C" wp14:editId="354BBC6A">
          <wp:extent cx="438912" cy="2769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57CCB2" w14:textId="77777777" w:rsidR="001E50C7" w:rsidRDefault="001E50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854E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3587EFEC" wp14:editId="3B0BFA2A">
          <wp:extent cx="438912" cy="276973"/>
          <wp:effectExtent l="0" t="0" r="0" b="889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0CEFB4" w14:textId="77777777" w:rsidR="001E50C7" w:rsidRDefault="001E5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1A1E" w14:textId="77777777" w:rsidR="00292DA6" w:rsidRDefault="00292DA6" w:rsidP="001E50C7">
      <w:pPr>
        <w:spacing w:line="240" w:lineRule="auto"/>
      </w:pPr>
      <w:r>
        <w:separator/>
      </w:r>
    </w:p>
  </w:footnote>
  <w:footnote w:type="continuationSeparator" w:id="0">
    <w:p w14:paraId="7891852E" w14:textId="77777777" w:rsidR="00292DA6" w:rsidRDefault="00292DA6" w:rsidP="001E5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8AD16" w14:textId="77777777" w:rsidR="001E50C7" w:rsidRDefault="0015698C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-301463698"/>
        <w:lock w:val="sdtContentLocked"/>
        <w:placeholder>
          <w:docPart w:val="EE70294D8011460E9086EA44F63882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2DA6">
          <w:rPr>
            <w:color w:val="4F81BD" w:themeColor="accent1"/>
          </w:rPr>
          <w:t>Information serveur</w:t>
        </w:r>
      </w:sdtContent>
    </w:sdt>
    <w:r w:rsidR="001E50C7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1085267510"/>
        <w:lock w:val="sdtContentLocked"/>
        <w:placeholder>
          <w:docPart w:val="4C776C502C1140B099CE9AD1243B54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A03D0">
          <w:rPr>
            <w:color w:val="4F81BD" w:themeColor="accent1"/>
          </w:rPr>
          <w:t>Prénom Nom</w:t>
        </w:r>
      </w:sdtContent>
    </w:sdt>
  </w:p>
  <w:p w14:paraId="7D54ECB2" w14:textId="77777777" w:rsidR="001E50C7" w:rsidRDefault="001E50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0CD7" w14:textId="77777777" w:rsidR="001E50C7" w:rsidRDefault="0015698C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523988163"/>
        <w:lock w:val="sdtConten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2DA6">
          <w:rPr>
            <w:color w:val="4F81BD" w:themeColor="accent1"/>
          </w:rPr>
          <w:t>Information serveur</w:t>
        </w:r>
      </w:sdtContent>
    </w:sdt>
    <w:r w:rsidR="0006728E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-1044509770"/>
        <w:lock w:val="sdtContentLocked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A03D0">
          <w:rPr>
            <w:color w:val="4F81BD" w:themeColor="accent1"/>
          </w:rPr>
          <w:t>Prénom Nom</w:t>
        </w:r>
      </w:sdtContent>
    </w:sdt>
  </w:p>
  <w:p w14:paraId="3F3855AB" w14:textId="77777777" w:rsidR="001E50C7" w:rsidRDefault="001E50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5362650E"/>
    <w:lvl w:ilvl="0" w:tplc="EEC47186">
      <w:start w:val="1"/>
      <w:numFmt w:val="upperRoman"/>
      <w:pStyle w:val="Titre2"/>
      <w:lvlText w:val="%1."/>
      <w:lvlJc w:val="right"/>
      <w:pPr>
        <w:ind w:left="567" w:hanging="28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7"/>
    <w:multiLevelType w:val="multilevel"/>
    <w:tmpl w:val="A998ACAE"/>
    <w:lvl w:ilvl="0">
      <w:start w:val="1"/>
      <w:numFmt w:val="bullet"/>
      <w:pStyle w:val="Liste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5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"/>
      <w:lvlJc w:val="left"/>
      <w:pPr>
        <w:ind w:left="1703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7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271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5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39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23" w:hanging="284"/>
      </w:pPr>
      <w:rPr>
        <w:rFonts w:ascii="Wingdings" w:hAnsi="Wingdings" w:hint="default"/>
      </w:rPr>
    </w:lvl>
  </w:abstractNum>
  <w:abstractNum w:abstractNumId="2" w15:restartNumberingAfterBreak="0">
    <w:nsid w:val="53ED0143"/>
    <w:multiLevelType w:val="hybridMultilevel"/>
    <w:tmpl w:val="66D69F7C"/>
    <w:lvl w:ilvl="0" w:tplc="EEC47186">
      <w:start w:val="1"/>
      <w:numFmt w:val="upperRoman"/>
      <w:lvlText w:val="%1."/>
      <w:lvlJc w:val="righ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40A7"/>
    <w:multiLevelType w:val="hybridMultilevel"/>
    <w:tmpl w:val="DBFE48B4"/>
    <w:lvl w:ilvl="0" w:tplc="91A279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A6"/>
    <w:rsid w:val="000111F5"/>
    <w:rsid w:val="0001467B"/>
    <w:rsid w:val="00032181"/>
    <w:rsid w:val="00034F2D"/>
    <w:rsid w:val="000401A7"/>
    <w:rsid w:val="0006398D"/>
    <w:rsid w:val="0006728E"/>
    <w:rsid w:val="00067890"/>
    <w:rsid w:val="0008056A"/>
    <w:rsid w:val="000B2867"/>
    <w:rsid w:val="000E0BA6"/>
    <w:rsid w:val="000E7178"/>
    <w:rsid w:val="000F5C70"/>
    <w:rsid w:val="001143F7"/>
    <w:rsid w:val="00114D1A"/>
    <w:rsid w:val="001300B0"/>
    <w:rsid w:val="00132C35"/>
    <w:rsid w:val="00142713"/>
    <w:rsid w:val="0015698C"/>
    <w:rsid w:val="0017341B"/>
    <w:rsid w:val="001752A5"/>
    <w:rsid w:val="00182ED5"/>
    <w:rsid w:val="001B72E4"/>
    <w:rsid w:val="001C337A"/>
    <w:rsid w:val="001E45CA"/>
    <w:rsid w:val="001E50C7"/>
    <w:rsid w:val="0020070E"/>
    <w:rsid w:val="00220ED1"/>
    <w:rsid w:val="00225E2E"/>
    <w:rsid w:val="00256848"/>
    <w:rsid w:val="00292DA6"/>
    <w:rsid w:val="002949EE"/>
    <w:rsid w:val="002A3B3C"/>
    <w:rsid w:val="002E29A4"/>
    <w:rsid w:val="002F4851"/>
    <w:rsid w:val="00337016"/>
    <w:rsid w:val="00341321"/>
    <w:rsid w:val="00364758"/>
    <w:rsid w:val="00377C2B"/>
    <w:rsid w:val="00381AD5"/>
    <w:rsid w:val="003A03D0"/>
    <w:rsid w:val="003A58E6"/>
    <w:rsid w:val="003B56DF"/>
    <w:rsid w:val="003C4E58"/>
    <w:rsid w:val="003C503F"/>
    <w:rsid w:val="003D0B6A"/>
    <w:rsid w:val="004065E5"/>
    <w:rsid w:val="00415381"/>
    <w:rsid w:val="00433584"/>
    <w:rsid w:val="0043733D"/>
    <w:rsid w:val="00485D38"/>
    <w:rsid w:val="004925F0"/>
    <w:rsid w:val="004C6A47"/>
    <w:rsid w:val="004C7B8E"/>
    <w:rsid w:val="004E7318"/>
    <w:rsid w:val="004F1866"/>
    <w:rsid w:val="00511DCB"/>
    <w:rsid w:val="00520981"/>
    <w:rsid w:val="005323FA"/>
    <w:rsid w:val="00541B4F"/>
    <w:rsid w:val="00547B35"/>
    <w:rsid w:val="005601EC"/>
    <w:rsid w:val="00576098"/>
    <w:rsid w:val="005B1F4F"/>
    <w:rsid w:val="005E653D"/>
    <w:rsid w:val="005E6C4D"/>
    <w:rsid w:val="005E7E48"/>
    <w:rsid w:val="00601362"/>
    <w:rsid w:val="00602DD3"/>
    <w:rsid w:val="00630797"/>
    <w:rsid w:val="00631BA6"/>
    <w:rsid w:val="006501EF"/>
    <w:rsid w:val="00650F9A"/>
    <w:rsid w:val="0065102B"/>
    <w:rsid w:val="006E71EC"/>
    <w:rsid w:val="006F1EED"/>
    <w:rsid w:val="00731957"/>
    <w:rsid w:val="00744283"/>
    <w:rsid w:val="00744FAC"/>
    <w:rsid w:val="007A5A15"/>
    <w:rsid w:val="007B46B4"/>
    <w:rsid w:val="007C4AEA"/>
    <w:rsid w:val="007C5106"/>
    <w:rsid w:val="007C7307"/>
    <w:rsid w:val="00842DCB"/>
    <w:rsid w:val="0084759D"/>
    <w:rsid w:val="00867258"/>
    <w:rsid w:val="0087050D"/>
    <w:rsid w:val="008B145B"/>
    <w:rsid w:val="008C26AA"/>
    <w:rsid w:val="008D3556"/>
    <w:rsid w:val="008D5026"/>
    <w:rsid w:val="008E0280"/>
    <w:rsid w:val="009155AA"/>
    <w:rsid w:val="00930DE9"/>
    <w:rsid w:val="00962253"/>
    <w:rsid w:val="00962E7E"/>
    <w:rsid w:val="00995EFF"/>
    <w:rsid w:val="009962A9"/>
    <w:rsid w:val="009A1995"/>
    <w:rsid w:val="009C20D7"/>
    <w:rsid w:val="009D0B55"/>
    <w:rsid w:val="00A337B3"/>
    <w:rsid w:val="00A841F5"/>
    <w:rsid w:val="00AA6C79"/>
    <w:rsid w:val="00AC26DA"/>
    <w:rsid w:val="00AD17E8"/>
    <w:rsid w:val="00AD2AA1"/>
    <w:rsid w:val="00AD7B25"/>
    <w:rsid w:val="00B0113D"/>
    <w:rsid w:val="00B436AC"/>
    <w:rsid w:val="00B47F59"/>
    <w:rsid w:val="00B51876"/>
    <w:rsid w:val="00B57E49"/>
    <w:rsid w:val="00BF1FBA"/>
    <w:rsid w:val="00C4376F"/>
    <w:rsid w:val="00C72F92"/>
    <w:rsid w:val="00C7344E"/>
    <w:rsid w:val="00C9133B"/>
    <w:rsid w:val="00C932D0"/>
    <w:rsid w:val="00C965DF"/>
    <w:rsid w:val="00CB43DD"/>
    <w:rsid w:val="00D06620"/>
    <w:rsid w:val="00D132A6"/>
    <w:rsid w:val="00D13F8A"/>
    <w:rsid w:val="00D279D4"/>
    <w:rsid w:val="00D36A97"/>
    <w:rsid w:val="00D51D4B"/>
    <w:rsid w:val="00D51E9F"/>
    <w:rsid w:val="00D543E0"/>
    <w:rsid w:val="00D732DC"/>
    <w:rsid w:val="00D919AE"/>
    <w:rsid w:val="00D94898"/>
    <w:rsid w:val="00DA131A"/>
    <w:rsid w:val="00DB3B32"/>
    <w:rsid w:val="00DC5305"/>
    <w:rsid w:val="00DD1436"/>
    <w:rsid w:val="00DD5E62"/>
    <w:rsid w:val="00DD66CA"/>
    <w:rsid w:val="00E21D91"/>
    <w:rsid w:val="00E312A1"/>
    <w:rsid w:val="00E52310"/>
    <w:rsid w:val="00E5330E"/>
    <w:rsid w:val="00E7176A"/>
    <w:rsid w:val="00EA34A1"/>
    <w:rsid w:val="00EA5FFD"/>
    <w:rsid w:val="00EC250B"/>
    <w:rsid w:val="00EC5ADD"/>
    <w:rsid w:val="00EC6C39"/>
    <w:rsid w:val="00EE461A"/>
    <w:rsid w:val="00F32F8A"/>
    <w:rsid w:val="00F356FD"/>
    <w:rsid w:val="00F55F6E"/>
    <w:rsid w:val="00FE1684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5B876D0"/>
  <w14:defaultImageDpi w14:val="32767"/>
  <w15:chartTrackingRefBased/>
  <w15:docId w15:val="{02145914-5F1F-4590-8CF5-03D95788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Lucida 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26"/>
    <w:pPr>
      <w:spacing w:line="259" w:lineRule="auto"/>
      <w:jc w:val="both"/>
    </w:pPr>
    <w:rPr>
      <w:rFonts w:ascii="Calibri" w:hAnsi="Calibri" w:cs="SimSu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D5026"/>
    <w:pPr>
      <w:keepNext/>
      <w:keepLines/>
      <w:widowControl w:val="0"/>
      <w:suppressAutoHyphens/>
      <w:spacing w:before="240" w:line="360" w:lineRule="auto"/>
      <w:jc w:val="center"/>
      <w:outlineLvl w:val="0"/>
    </w:pPr>
    <w:rPr>
      <w:rFonts w:ascii="Calibri Light" w:eastAsia="SimSun" w:hAnsi="Calibri Light" w:cs="Mangal"/>
      <w:color w:val="2E74B5"/>
      <w:sz w:val="48"/>
      <w:szCs w:val="29"/>
    </w:rPr>
  </w:style>
  <w:style w:type="paragraph" w:styleId="Titre2">
    <w:name w:val="heading 2"/>
    <w:basedOn w:val="Normal"/>
    <w:next w:val="Normal"/>
    <w:link w:val="Titre2Car"/>
    <w:uiPriority w:val="9"/>
    <w:qFormat/>
    <w:rsid w:val="008D5026"/>
    <w:pPr>
      <w:keepNext/>
      <w:keepLines/>
      <w:widowControl w:val="0"/>
      <w:numPr>
        <w:numId w:val="13"/>
      </w:numPr>
      <w:suppressAutoHyphens/>
      <w:spacing w:before="360" w:after="120" w:line="240" w:lineRule="auto"/>
      <w:jc w:val="left"/>
      <w:outlineLvl w:val="1"/>
    </w:pPr>
    <w:rPr>
      <w:rFonts w:ascii="Times New Roman" w:eastAsia="SimSun" w:hAnsi="Times New Roman" w:cs="Mangal"/>
      <w:b/>
      <w:sz w:val="36"/>
      <w:szCs w:val="23"/>
      <w:u w:val="single" w:color="000000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qFormat/>
    <w:rsid w:val="008D5026"/>
    <w:pPr>
      <w:keepNext/>
      <w:keepLines/>
      <w:spacing w:before="200" w:line="276" w:lineRule="auto"/>
      <w:jc w:val="left"/>
      <w:outlineLvl w:val="2"/>
    </w:pPr>
    <w:rPr>
      <w:rFonts w:ascii="Times New Roman" w:eastAsia="SimSun" w:hAnsi="Times New Roman"/>
      <w:b/>
      <w:bCs/>
      <w:i/>
      <w:noProof/>
      <w:sz w:val="32"/>
      <w:szCs w:val="22"/>
    </w:rPr>
  </w:style>
  <w:style w:type="paragraph" w:styleId="Titre4">
    <w:name w:val="heading 4"/>
    <w:basedOn w:val="Normal"/>
    <w:next w:val="Normal"/>
    <w:link w:val="Titre4Car"/>
    <w:uiPriority w:val="9"/>
    <w:qFormat/>
    <w:rsid w:val="008D5026"/>
    <w:pPr>
      <w:keepNext/>
      <w:keepLines/>
      <w:spacing w:before="200"/>
      <w:jc w:val="center"/>
      <w:outlineLvl w:val="3"/>
    </w:pPr>
    <w:rPr>
      <w:rFonts w:asciiTheme="majorHAnsi" w:eastAsia="SimSun" w:hAnsiTheme="majorHAnsi"/>
      <w:b/>
      <w:bCs/>
      <w:iCs/>
      <w:color w:val="5B9BD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5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5E2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026"/>
    <w:rPr>
      <w:rFonts w:ascii="Calibri Light" w:eastAsia="SimSun" w:hAnsi="Calibri Light" w:cs="Mangal"/>
      <w:color w:val="2E74B5"/>
      <w:sz w:val="48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8D5026"/>
    <w:rPr>
      <w:rFonts w:eastAsia="SimSun" w:cs="Mangal"/>
      <w:b/>
      <w:sz w:val="36"/>
      <w:szCs w:val="23"/>
      <w:u w:val="single" w:color="000000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8D5026"/>
    <w:rPr>
      <w:rFonts w:eastAsia="SimSun" w:cs="SimSun"/>
      <w:b/>
      <w:bCs/>
      <w:i/>
      <w:noProof/>
      <w:sz w:val="32"/>
      <w:szCs w:val="22"/>
    </w:rPr>
  </w:style>
  <w:style w:type="paragraph" w:styleId="Notedebasdepage">
    <w:name w:val="footnote text"/>
    <w:basedOn w:val="Normal"/>
    <w:link w:val="NotedebasdepageCar"/>
    <w:rsid w:val="008D5026"/>
  </w:style>
  <w:style w:type="character" w:customStyle="1" w:styleId="NotedebasdepageCar">
    <w:name w:val="Note de bas de page Car"/>
    <w:basedOn w:val="Policepardfaut"/>
    <w:link w:val="Notedebasdepage"/>
    <w:rsid w:val="008D5026"/>
    <w:rPr>
      <w:rFonts w:ascii="Calibri" w:hAnsi="Calibri" w:cs="SimSu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026"/>
    <w:rPr>
      <w:rFonts w:ascii="Calibri" w:hAnsi="Calibri" w:cs="SimSu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026"/>
    <w:rPr>
      <w:rFonts w:ascii="Calibri" w:hAnsi="Calibri" w:cs="SimSun"/>
      <w:sz w:val="20"/>
      <w:szCs w:val="20"/>
    </w:rPr>
  </w:style>
  <w:style w:type="paragraph" w:styleId="Liste">
    <w:name w:val="List"/>
    <w:basedOn w:val="Normal"/>
    <w:rsid w:val="00731957"/>
    <w:pPr>
      <w:widowControl w:val="0"/>
      <w:numPr>
        <w:numId w:val="15"/>
      </w:numPr>
      <w:suppressAutoHyphens/>
      <w:spacing w:line="276" w:lineRule="auto"/>
      <w:jc w:val="left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paragraph" w:styleId="Corpsdetexte">
    <w:name w:val="Body Text"/>
    <w:basedOn w:val="Normal"/>
    <w:link w:val="CorpsdetexteCar"/>
    <w:rsid w:val="008D5026"/>
    <w:pPr>
      <w:spacing w:after="140" w:line="288" w:lineRule="auto"/>
    </w:pPr>
  </w:style>
  <w:style w:type="character" w:customStyle="1" w:styleId="CorpsdetexteCar">
    <w:name w:val="Corps de texte Car"/>
    <w:basedOn w:val="Policepardfaut"/>
    <w:link w:val="Corpsdetexte"/>
    <w:rsid w:val="008D5026"/>
    <w:rPr>
      <w:rFonts w:ascii="Calibri" w:hAnsi="Calibri" w:cs="SimSu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D5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8D502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8D5026"/>
    <w:pPr>
      <w:ind w:firstLine="567"/>
      <w:jc w:val="both"/>
    </w:pPr>
    <w:rPr>
      <w:rFonts w:ascii="Calibri" w:hAnsi="Calibri" w:cs="SimSu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D5026"/>
    <w:pPr>
      <w:ind w:left="720"/>
      <w:contextualSpacing/>
    </w:pPr>
  </w:style>
  <w:style w:type="character" w:customStyle="1" w:styleId="Bullets">
    <w:name w:val="Bullets"/>
    <w:qFormat/>
    <w:rsid w:val="008D5026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8D5026"/>
    <w:rPr>
      <w:rFonts w:cs="OpenSymbol"/>
    </w:rPr>
  </w:style>
  <w:style w:type="character" w:customStyle="1" w:styleId="ListLabel2">
    <w:name w:val="ListLabel 2"/>
    <w:qFormat/>
    <w:rsid w:val="008D5026"/>
    <w:rPr>
      <w:rFonts w:cs="OpenSymbol"/>
    </w:rPr>
  </w:style>
  <w:style w:type="character" w:customStyle="1" w:styleId="ListLabel3">
    <w:name w:val="ListLabel 3"/>
    <w:qFormat/>
    <w:rsid w:val="008D5026"/>
    <w:rPr>
      <w:rFonts w:cs="OpenSymbol"/>
    </w:rPr>
  </w:style>
  <w:style w:type="character" w:customStyle="1" w:styleId="ListLabel4">
    <w:name w:val="ListLabel 4"/>
    <w:qFormat/>
    <w:rsid w:val="008D5026"/>
    <w:rPr>
      <w:rFonts w:cs="OpenSymbol"/>
    </w:rPr>
  </w:style>
  <w:style w:type="character" w:customStyle="1" w:styleId="ListLabel5">
    <w:name w:val="ListLabel 5"/>
    <w:qFormat/>
    <w:rsid w:val="008D5026"/>
    <w:rPr>
      <w:rFonts w:cs="OpenSymbol"/>
    </w:rPr>
  </w:style>
  <w:style w:type="character" w:customStyle="1" w:styleId="ListLabel6">
    <w:name w:val="ListLabel 6"/>
    <w:qFormat/>
    <w:rsid w:val="008D5026"/>
    <w:rPr>
      <w:rFonts w:cs="OpenSymbol"/>
    </w:rPr>
  </w:style>
  <w:style w:type="character" w:customStyle="1" w:styleId="ListLabel7">
    <w:name w:val="ListLabel 7"/>
    <w:qFormat/>
    <w:rsid w:val="008D5026"/>
    <w:rPr>
      <w:rFonts w:cs="OpenSymbol"/>
    </w:rPr>
  </w:style>
  <w:style w:type="character" w:customStyle="1" w:styleId="ListLabel8">
    <w:name w:val="ListLabel 8"/>
    <w:qFormat/>
    <w:rsid w:val="008D5026"/>
    <w:rPr>
      <w:rFonts w:cs="OpenSymbol"/>
    </w:rPr>
  </w:style>
  <w:style w:type="character" w:customStyle="1" w:styleId="ListLabel9">
    <w:name w:val="ListLabel 9"/>
    <w:qFormat/>
    <w:rsid w:val="008D5026"/>
    <w:rPr>
      <w:rFonts w:cs="OpenSymbol"/>
    </w:rPr>
  </w:style>
  <w:style w:type="character" w:customStyle="1" w:styleId="ListLabel10">
    <w:name w:val="ListLabel 10"/>
    <w:qFormat/>
    <w:rsid w:val="008D5026"/>
    <w:rPr>
      <w:rFonts w:cs="OpenSymbol"/>
    </w:rPr>
  </w:style>
  <w:style w:type="character" w:customStyle="1" w:styleId="ListLabel11">
    <w:name w:val="ListLabel 11"/>
    <w:qFormat/>
    <w:rsid w:val="008D5026"/>
    <w:rPr>
      <w:rFonts w:cs="OpenSymbol"/>
    </w:rPr>
  </w:style>
  <w:style w:type="character" w:customStyle="1" w:styleId="ListLabel12">
    <w:name w:val="ListLabel 12"/>
    <w:qFormat/>
    <w:rsid w:val="008D5026"/>
    <w:rPr>
      <w:rFonts w:cs="OpenSymbol"/>
    </w:rPr>
  </w:style>
  <w:style w:type="character" w:customStyle="1" w:styleId="ListLabel13">
    <w:name w:val="ListLabel 13"/>
    <w:qFormat/>
    <w:rsid w:val="008D5026"/>
    <w:rPr>
      <w:rFonts w:cs="OpenSymbol"/>
    </w:rPr>
  </w:style>
  <w:style w:type="character" w:customStyle="1" w:styleId="ListLabel14">
    <w:name w:val="ListLabel 14"/>
    <w:qFormat/>
    <w:rsid w:val="008D5026"/>
    <w:rPr>
      <w:rFonts w:cs="OpenSymbol"/>
    </w:rPr>
  </w:style>
  <w:style w:type="character" w:customStyle="1" w:styleId="ListLabel15">
    <w:name w:val="ListLabel 15"/>
    <w:qFormat/>
    <w:rsid w:val="008D5026"/>
    <w:rPr>
      <w:rFonts w:cs="OpenSymbol"/>
    </w:rPr>
  </w:style>
  <w:style w:type="character" w:customStyle="1" w:styleId="ListLabel16">
    <w:name w:val="ListLabel 16"/>
    <w:qFormat/>
    <w:rsid w:val="008D5026"/>
    <w:rPr>
      <w:rFonts w:cs="OpenSymbol"/>
    </w:rPr>
  </w:style>
  <w:style w:type="character" w:customStyle="1" w:styleId="ListLabel17">
    <w:name w:val="ListLabel 17"/>
    <w:qFormat/>
    <w:rsid w:val="008D5026"/>
    <w:rPr>
      <w:rFonts w:cs="OpenSymbol"/>
    </w:rPr>
  </w:style>
  <w:style w:type="character" w:customStyle="1" w:styleId="ListLabel18">
    <w:name w:val="ListLabel 18"/>
    <w:qFormat/>
    <w:rsid w:val="008D5026"/>
    <w:rPr>
      <w:rFonts w:cs="OpenSymbol"/>
    </w:rPr>
  </w:style>
  <w:style w:type="character" w:customStyle="1" w:styleId="ListLabel19">
    <w:name w:val="ListLabel 19"/>
    <w:qFormat/>
    <w:rsid w:val="008D5026"/>
    <w:rPr>
      <w:rFonts w:cs="OpenSymbol"/>
    </w:rPr>
  </w:style>
  <w:style w:type="character" w:customStyle="1" w:styleId="ListLabel20">
    <w:name w:val="ListLabel 20"/>
    <w:qFormat/>
    <w:rsid w:val="008D5026"/>
    <w:rPr>
      <w:rFonts w:cs="OpenSymbol"/>
    </w:rPr>
  </w:style>
  <w:style w:type="character" w:customStyle="1" w:styleId="ListLabel21">
    <w:name w:val="ListLabel 21"/>
    <w:qFormat/>
    <w:rsid w:val="008D5026"/>
    <w:rPr>
      <w:rFonts w:cs="OpenSymbol"/>
    </w:rPr>
  </w:style>
  <w:style w:type="character" w:customStyle="1" w:styleId="ListLabel22">
    <w:name w:val="ListLabel 22"/>
    <w:qFormat/>
    <w:rsid w:val="008D5026"/>
    <w:rPr>
      <w:rFonts w:cs="OpenSymbol"/>
    </w:rPr>
  </w:style>
  <w:style w:type="character" w:customStyle="1" w:styleId="ListLabel23">
    <w:name w:val="ListLabel 23"/>
    <w:qFormat/>
    <w:rsid w:val="008D5026"/>
    <w:rPr>
      <w:rFonts w:cs="OpenSymbol"/>
    </w:rPr>
  </w:style>
  <w:style w:type="character" w:customStyle="1" w:styleId="ListLabel24">
    <w:name w:val="ListLabel 24"/>
    <w:qFormat/>
    <w:rsid w:val="008D5026"/>
    <w:rPr>
      <w:rFonts w:cs="OpenSymbol"/>
    </w:rPr>
  </w:style>
  <w:style w:type="character" w:customStyle="1" w:styleId="ListLabel25">
    <w:name w:val="ListLabel 25"/>
    <w:qFormat/>
    <w:rsid w:val="008D5026"/>
    <w:rPr>
      <w:rFonts w:cs="OpenSymbol"/>
    </w:rPr>
  </w:style>
  <w:style w:type="character" w:customStyle="1" w:styleId="ListLabel26">
    <w:name w:val="ListLabel 26"/>
    <w:qFormat/>
    <w:rsid w:val="008D5026"/>
    <w:rPr>
      <w:rFonts w:cs="OpenSymbol"/>
    </w:rPr>
  </w:style>
  <w:style w:type="character" w:customStyle="1" w:styleId="ListLabel27">
    <w:name w:val="ListLabel 27"/>
    <w:qFormat/>
    <w:rsid w:val="008D5026"/>
    <w:rPr>
      <w:rFonts w:cs="OpenSymbol"/>
    </w:rPr>
  </w:style>
  <w:style w:type="character" w:customStyle="1" w:styleId="Caractresdenotedebasdepage">
    <w:name w:val="Caractères de note de bas de page"/>
    <w:qFormat/>
    <w:rsid w:val="008D5026"/>
  </w:style>
  <w:style w:type="character" w:customStyle="1" w:styleId="Ancredenotedebasdepage">
    <w:name w:val="Ancre de note de bas de page"/>
    <w:rsid w:val="008D5026"/>
    <w:rPr>
      <w:vertAlign w:val="superscript"/>
    </w:rPr>
  </w:style>
  <w:style w:type="character" w:customStyle="1" w:styleId="Ancredenotedefin">
    <w:name w:val="Ancre de note de fin"/>
    <w:rsid w:val="008D5026"/>
    <w:rPr>
      <w:vertAlign w:val="superscript"/>
    </w:rPr>
  </w:style>
  <w:style w:type="character" w:customStyle="1" w:styleId="Caractresdenotedefin">
    <w:name w:val="Caractères de note de fin"/>
    <w:qFormat/>
    <w:rsid w:val="008D5026"/>
  </w:style>
  <w:style w:type="paragraph" w:customStyle="1" w:styleId="Lgende1">
    <w:name w:val="Légende1"/>
    <w:basedOn w:val="Normal"/>
    <w:qFormat/>
    <w:rsid w:val="008D50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D5026"/>
    <w:pPr>
      <w:suppressLineNumbers/>
    </w:pPr>
  </w:style>
  <w:style w:type="paragraph" w:customStyle="1" w:styleId="TextBody">
    <w:name w:val="Text Body"/>
    <w:basedOn w:val="Normal"/>
    <w:qFormat/>
    <w:rsid w:val="008D5026"/>
    <w:pPr>
      <w:spacing w:after="120"/>
    </w:pPr>
  </w:style>
  <w:style w:type="paragraph" w:customStyle="1" w:styleId="Texteprformat">
    <w:name w:val="Texte préformaté"/>
    <w:basedOn w:val="Normal"/>
    <w:qFormat/>
    <w:rsid w:val="008D5026"/>
    <w:rPr>
      <w:rFonts w:ascii="Courier New" w:eastAsia="NSimSun" w:hAnsi="Courier New" w:cs="Courier New"/>
    </w:rPr>
  </w:style>
  <w:style w:type="paragraph" w:customStyle="1" w:styleId="Contenudecadre">
    <w:name w:val="Contenu de cadre"/>
    <w:basedOn w:val="Normal"/>
    <w:qFormat/>
    <w:rsid w:val="008D5026"/>
  </w:style>
  <w:style w:type="paragraph" w:customStyle="1" w:styleId="Paragraphe">
    <w:name w:val="Paragraphe"/>
    <w:basedOn w:val="Normal"/>
    <w:qFormat/>
    <w:rsid w:val="008D5026"/>
    <w:pPr>
      <w:widowControl w:val="0"/>
      <w:suppressAutoHyphens/>
      <w:spacing w:after="80" w:line="240" w:lineRule="auto"/>
      <w:ind w:firstLine="567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D50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rsid w:val="008D5026"/>
    <w:rPr>
      <w:color w:val="954F72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8D5026"/>
  </w:style>
  <w:style w:type="paragraph" w:customStyle="1" w:styleId="paragraphe0">
    <w:name w:val="paragraphe"/>
    <w:basedOn w:val="Paragraphedeliste"/>
    <w:rsid w:val="008D5026"/>
    <w:pPr>
      <w:ind w:left="0"/>
      <w:contextualSpacing w:val="0"/>
    </w:pPr>
  </w:style>
  <w:style w:type="paragraph" w:styleId="PrformatHTML">
    <w:name w:val="HTML Preformatted"/>
    <w:basedOn w:val="Normal"/>
    <w:link w:val="PrformatHTMLCar"/>
    <w:uiPriority w:val="99"/>
    <w:rsid w:val="008D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50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5026"/>
    <w:rPr>
      <w:rFonts w:ascii="Calibri" w:hAnsi="Calibri" w:cs="SimSun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8D5026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8D5026"/>
    <w:rPr>
      <w:rFonts w:asciiTheme="majorHAnsi" w:eastAsia="SimSun" w:hAnsiTheme="majorHAnsi" w:cs="SimSun"/>
      <w:b/>
      <w:bCs/>
      <w:iCs/>
      <w:color w:val="5B9BD5"/>
      <w:sz w:val="28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8D5026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225E2E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&#239;c\Documents\Mod&#232;les%20Office%20personnalis&#233;s\Page%20de%20garde%20per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47C0BB5698461E800ADA32D72E15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3E105A-6F0F-4CF8-BF6E-02A6C3AB57A3}"/>
      </w:docPartPr>
      <w:docPartBody>
        <w:p w:rsidR="007344A0" w:rsidRDefault="007344A0">
          <w:pPr>
            <w:pStyle w:val="3F47C0BB5698461E800ADA32D72E15D8"/>
          </w:pPr>
          <w:r w:rsidRPr="003B56DF"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81E8C1E9BA74364AB093E0D9C392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885EC-CDE0-47F1-9139-74066A25AB4D}"/>
      </w:docPartPr>
      <w:docPartBody>
        <w:p w:rsidR="007344A0" w:rsidRDefault="007344A0">
          <w:pPr>
            <w:pStyle w:val="281E8C1E9BA74364AB093E0D9C39206B"/>
          </w:pPr>
          <w:r w:rsidRPr="00D543E0">
            <w:rPr>
              <w:rStyle w:val="Textedelespacerserv"/>
              <w:smallCaps/>
              <w:color w:val="4472C4" w:themeColor="accent1"/>
              <w:sz w:val="28"/>
              <w:szCs w:val="28"/>
            </w:rPr>
            <w:t>[Choisissez une catégorie]</w:t>
          </w:r>
        </w:p>
      </w:docPartBody>
    </w:docPart>
    <w:docPart>
      <w:docPartPr>
        <w:name w:val="EE70294D8011460E9086EA44F6388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9C8DD0-F999-431B-A275-EFCDEF611959}"/>
      </w:docPartPr>
      <w:docPartBody>
        <w:p w:rsidR="007344A0" w:rsidRDefault="007344A0">
          <w:pPr>
            <w:pStyle w:val="EE70294D8011460E9086EA44F63882FC"/>
          </w:pPr>
          <w:r w:rsidRPr="00E210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C776C502C1140B099CE9AD1243B54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2EB6DB-15CB-4EBF-8E76-CBB7B4D6CC72}"/>
      </w:docPartPr>
      <w:docPartBody>
        <w:p w:rsidR="007344A0" w:rsidRDefault="007344A0">
          <w:pPr>
            <w:pStyle w:val="4C776C502C1140B099CE9AD1243B54D6"/>
          </w:pPr>
          <w:r w:rsidRPr="00A337B3">
            <w:rPr>
              <w:color w:val="4472C4" w:themeColor="accent1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A0"/>
    <w:rsid w:val="007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47C0BB5698461E800ADA32D72E15D8">
    <w:name w:val="3F47C0BB5698461E800ADA32D72E15D8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81E8C1E9BA74364AB093E0D9C39206B">
    <w:name w:val="281E8C1E9BA74364AB093E0D9C39206B"/>
  </w:style>
  <w:style w:type="paragraph" w:customStyle="1" w:styleId="EE70294D8011460E9086EA44F63882FC">
    <w:name w:val="EE70294D8011460E9086EA44F63882FC"/>
  </w:style>
  <w:style w:type="paragraph" w:customStyle="1" w:styleId="4C776C502C1140B099CE9AD1243B54D6">
    <w:name w:val="4C776C502C1140B099CE9AD1243B54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5F135-B1B0-495D-980E-8290F340A8ED}"/>
</file>

<file path=customXml/itemProps3.xml><?xml version="1.0" encoding="utf-8"?>
<ds:datastoreItem xmlns:ds="http://schemas.openxmlformats.org/officeDocument/2006/customXml" ds:itemID="{8300274B-1F8A-47FC-8EAB-D25F1BC893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2C25E-14B2-49AF-A036-2F47B1A4338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5707E7-9FC2-4666-99E8-0A96727C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perso.dotx</Template>
  <TotalTime>1421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Information serveur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serveur</dc:title>
  <dc:subject/>
  <dc:creator>Prénom Nom</dc:creator>
  <cp:keywords/>
  <dc:description/>
  <cp:lastModifiedBy>MENISSIER Loic</cp:lastModifiedBy>
  <cp:revision>10</cp:revision>
  <dcterms:created xsi:type="dcterms:W3CDTF">2020-01-07T13:14:00Z</dcterms:created>
  <dcterms:modified xsi:type="dcterms:W3CDTF">2020-04-07T17:40:00Z</dcterms:modified>
  <cp:category>informatique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