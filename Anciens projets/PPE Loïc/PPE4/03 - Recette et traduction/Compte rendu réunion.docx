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F81BD" w:themeColor="accent1"/>
        </w:rPr>
        <w:id w:val="31360874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18AC794" w14:textId="77777777" w:rsidR="008D3556" w:rsidRDefault="008D3556" w:rsidP="001E50C7">
          <w:pPr>
            <w:pStyle w:val="Sansinterligne"/>
            <w:spacing w:before="1540" w:after="240"/>
            <w:ind w:firstLine="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eastAsia="fr-FR"/>
            </w:rPr>
            <w:drawing>
              <wp:inline distT="0" distB="0" distL="0" distR="0" wp14:anchorId="0384852E" wp14:editId="0DF5D722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olor w:val="4F81BD" w:themeColor="accent1"/>
              <w:sz w:val="72"/>
              <w:szCs w:val="72"/>
            </w:rPr>
            <w:alias w:val="Titre"/>
            <w:tag w:val=""/>
            <w:id w:val="1735040861"/>
            <w:lock w:val="sdtLocked"/>
            <w:placeholder>
              <w:docPart w:val="119B84167722425BB7B6EF5BDC87EFF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4175946" w14:textId="70B24A2F" w:rsidR="008D3556" w:rsidRPr="003B56DF" w:rsidRDefault="00AB562F" w:rsidP="001E50C7">
              <w:pPr>
                <w:pStyle w:val="Sansinterligne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ind w:firstLine="0"/>
                <w:jc w:val="center"/>
                <w:rPr>
                  <w:rFonts w:asciiTheme="majorHAnsi" w:eastAsiaTheme="majorEastAsia" w:hAnsiTheme="majorHAnsi" w:cstheme="majorBidi"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olor w:val="4F81BD" w:themeColor="accent1"/>
                  <w:sz w:val="72"/>
                  <w:szCs w:val="72"/>
                </w:rPr>
                <w:t>Compte rendu réunion</w:t>
              </w:r>
            </w:p>
          </w:sdtContent>
        </w:sdt>
        <w:p w14:paraId="1EC8AA79" w14:textId="12EEDB72" w:rsidR="00415381" w:rsidRPr="00D543E0" w:rsidRDefault="00C74EB3" w:rsidP="001E50C7">
          <w:pPr>
            <w:pStyle w:val="Sansinterligne"/>
            <w:spacing w:before="480"/>
            <w:ind w:firstLine="0"/>
            <w:jc w:val="center"/>
            <w:rPr>
              <w:smallCaps/>
              <w:color w:val="4F81BD" w:themeColor="accent1"/>
              <w:sz w:val="28"/>
              <w:szCs w:val="28"/>
            </w:rPr>
          </w:pPr>
          <w:sdt>
            <w:sdtPr>
              <w:rPr>
                <w:smallCaps/>
                <w:color w:val="4F81BD" w:themeColor="accent1"/>
                <w:sz w:val="28"/>
                <w:szCs w:val="28"/>
              </w:rPr>
              <w:alias w:val="Catégorie "/>
              <w:tag w:val=""/>
              <w:id w:val="1522356273"/>
              <w:lock w:val="sdtLocked"/>
              <w:placeholder>
                <w:docPart w:val="CC5F89D7975342D4A056B71CB27FACE9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="001639A3">
                <w:rPr>
                  <w:smallCaps/>
                  <w:color w:val="4F81BD" w:themeColor="accent1"/>
                  <w:sz w:val="28"/>
                  <w:szCs w:val="28"/>
                </w:rPr>
                <w:t>infoservices</w:t>
              </w:r>
            </w:sdtContent>
          </w:sdt>
        </w:p>
        <w:p w14:paraId="1340A7D8" w14:textId="77777777" w:rsidR="008D3556" w:rsidRDefault="008D3556" w:rsidP="001E50C7">
          <w:pPr>
            <w:pStyle w:val="Sansinterligne"/>
            <w:spacing w:before="480"/>
            <w:ind w:firstLine="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eastAsia="fr-FR"/>
            </w:rPr>
            <w:drawing>
              <wp:inline distT="0" distB="0" distL="0" distR="0" wp14:anchorId="2B4AE747" wp14:editId="739763E9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273D2AD" w14:textId="77777777" w:rsidR="008D3556" w:rsidRDefault="004E7318" w:rsidP="001E50C7">
          <w:pPr>
            <w:spacing w:line="240" w:lineRule="auto"/>
            <w:jc w:val="left"/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E0C8AD" wp14:editId="777F3F07">
                    <wp:simplePos x="0" y="0"/>
                    <wp:positionH relativeFrom="margin">
                      <wp:posOffset>-4445</wp:posOffset>
                    </wp:positionH>
                    <wp:positionV relativeFrom="margin">
                      <wp:posOffset>7891780</wp:posOffset>
                    </wp:positionV>
                    <wp:extent cx="5760000" cy="719455"/>
                    <wp:effectExtent l="0" t="0" r="12700" b="4445"/>
                    <wp:wrapSquare wrapText="bothSides"/>
                    <wp:docPr id="2" name="Zone de texte 1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60000" cy="7194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 création"/>
                                  <w:tag w:val="Date création"/>
                                  <w:id w:val="-538052052"/>
                                  <w:lock w:val="sdtLocked"/>
                                  <w:placeholder>
                                    <w:docPart w:val="04A6C57F75CD4CDEA6057103F38400D7"/>
                                  </w:placeholder>
                                </w:sdtPr>
                                <w:sdtEndPr/>
                                <w:sdtContent>
                                  <w:p w14:paraId="4D690E43" w14:textId="77777777" w:rsidR="008D3556" w:rsidRDefault="004E7318" w:rsidP="00630797">
                                    <w:pPr>
                                      <w:pStyle w:val="Sansinterligne"/>
                                      <w:spacing w:after="40"/>
                                      <w:ind w:firstLine="0"/>
                                      <w:jc w:val="center"/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Créé le </w:t>
                                    </w:r>
                                    <w:r w:rsidR="00415381"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415381"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instrText xml:space="preserve"> CREATEDATE  \@ "dddd d MMMM yyyy à HH:mm"  \* MERGEFORMAT </w:instrText>
                                    </w:r>
                                    <w:r w:rsidR="00415381"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AB562F">
                                      <w:rPr>
                                        <w:noProof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lundi 4 mai 2020 à 11:15</w:t>
                                    </w:r>
                                    <w:r w:rsidR="00415381"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 sauvegarde"/>
                                  <w:tag w:val="Date sauvegarde"/>
                                  <w:id w:val="-1907745905"/>
                                  <w:lock w:val="sdtLocked"/>
                                  <w:placeholder>
                                    <w:docPart w:val="04A6C57F75CD4CDEA6057103F38400D7"/>
                                  </w:placeholder>
                                </w:sdtPr>
                                <w:sdtEndPr/>
                                <w:sdtContent>
                                  <w:p w14:paraId="5254F874" w14:textId="77777777" w:rsidR="004E7318" w:rsidRPr="004E7318" w:rsidRDefault="004E7318" w:rsidP="00415381">
                                    <w:pPr>
                                      <w:pStyle w:val="Sansinterligne"/>
                                      <w:spacing w:after="40"/>
                                      <w:ind w:firstLine="0"/>
                                      <w:jc w:val="center"/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Finalisé le </w:t>
                                    </w:r>
                                    <w:r w:rsidR="00415381"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415381"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instrText xml:space="preserve"> SAVEDATE  \@ "dddd d MMMM yyyy à HH:mm"  \* MERGEFORMAT </w:instrText>
                                    </w:r>
                                    <w:r w:rsidR="00415381"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AB562F">
                                      <w:rPr>
                                        <w:noProof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XXX 0 XXX 0000 à 00:00</w:t>
                                    </w:r>
                                    <w:r w:rsidR="00415381"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  <w:p w14:paraId="20CC6B5C" w14:textId="77777777" w:rsidR="008D3556" w:rsidRPr="00A337B3" w:rsidRDefault="00C74EB3" w:rsidP="001E50C7">
                                <w:pPr>
                                  <w:pStyle w:val="Sansinterligne"/>
                                  <w:ind w:firstLine="0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lock w:val="sdtLocked"/>
                                    <w:placeholder>
                                      <w:docPart w:val="13E67BF20A504F578701BEF6A921FBBA"/>
                                    </w:placeholder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D3556" w:rsidRPr="00A337B3">
                                      <w:rPr>
                                        <w:color w:val="4F81BD" w:themeColor="accent1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E0C8A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margin-left:-.35pt;margin-top:621.4pt;width:453.55pt;height:56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alias w:val="Date création"/>
                            <w:tag w:val="Date création"/>
                            <w:id w:val="-538052052"/>
                            <w:lock w:val="sdtLocked"/>
                            <w:placeholder>
                              <w:docPart w:val="04A6C57F75CD4CDEA6057103F38400D7"/>
                            </w:placeholder>
                          </w:sdtPr>
                          <w:sdtEndPr/>
                          <w:sdtContent>
                            <w:p w14:paraId="4D690E43" w14:textId="77777777" w:rsidR="008D3556" w:rsidRDefault="004E7318" w:rsidP="00630797">
                              <w:pPr>
                                <w:pStyle w:val="Sansinterligne"/>
                                <w:spacing w:after="40"/>
                                <w:ind w:firstLine="0"/>
                                <w:jc w:val="center"/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Créé le </w:t>
                              </w:r>
                              <w:r w:rsidR="00415381"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415381"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instrText xml:space="preserve"> CREATEDATE  \@ "dddd d MMMM yyyy à HH:mm"  \* MERGEFORMAT </w:instrText>
                              </w:r>
                              <w:r w:rsidR="00415381"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AB562F">
                                <w:rPr>
                                  <w:noProof/>
                                  <w:color w:val="4F81BD" w:themeColor="accent1"/>
                                  <w:sz w:val="28"/>
                                  <w:szCs w:val="28"/>
                                </w:rPr>
                                <w:t>lundi 4 mai 2020 à 11:15</w:t>
                              </w:r>
                              <w:r w:rsidR="00415381"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alias w:val="Date sauvegarde"/>
                            <w:tag w:val="Date sauvegarde"/>
                            <w:id w:val="-1907745905"/>
                            <w:lock w:val="sdtLocked"/>
                            <w:placeholder>
                              <w:docPart w:val="04A6C57F75CD4CDEA6057103F38400D7"/>
                            </w:placeholder>
                          </w:sdtPr>
                          <w:sdtEndPr/>
                          <w:sdtContent>
                            <w:p w14:paraId="5254F874" w14:textId="77777777" w:rsidR="004E7318" w:rsidRPr="004E7318" w:rsidRDefault="004E7318" w:rsidP="00415381">
                              <w:pPr>
                                <w:pStyle w:val="Sansinterligne"/>
                                <w:spacing w:after="40"/>
                                <w:ind w:firstLine="0"/>
                                <w:jc w:val="center"/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Finalisé le </w:t>
                              </w:r>
                              <w:r w:rsidR="00415381"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415381"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instrText xml:space="preserve"> SAVEDATE  \@ "dddd d MMMM yyyy à HH:mm"  \* MERGEFORMAT </w:instrText>
                              </w:r>
                              <w:r w:rsidR="00415381"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AB562F">
                                <w:rPr>
                                  <w:noProof/>
                                  <w:color w:val="4F81BD" w:themeColor="accent1"/>
                                  <w:sz w:val="28"/>
                                  <w:szCs w:val="28"/>
                                </w:rPr>
                                <w:t>XXX 0 XXX 0000 à 00:00</w:t>
                              </w:r>
                              <w:r w:rsidR="00415381"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14:paraId="20CC6B5C" w14:textId="77777777" w:rsidR="008D3556" w:rsidRPr="00A337B3" w:rsidRDefault="00C74EB3" w:rsidP="001E50C7">
                          <w:pPr>
                            <w:pStyle w:val="Sansinterligne"/>
                            <w:ind w:firstLine="0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Société"/>
                              <w:tag w:val=""/>
                              <w:id w:val="1390145197"/>
                              <w:lock w:val="sdtLocked"/>
                              <w:placeholder>
                                <w:docPart w:val="13E67BF20A504F578701BEF6A921FBBA"/>
                              </w:placeholder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D3556" w:rsidRPr="00A337B3">
                                <w:rPr>
                                  <w:color w:val="4F81BD" w:themeColor="accent1"/>
                                </w:rPr>
                                <w:t>[Nom de la société]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8D3556">
            <w:br w:type="page"/>
          </w:r>
        </w:p>
      </w:sdtContent>
    </w:sdt>
    <w:p w14:paraId="2065FC15" w14:textId="55BB1B6E" w:rsidR="00067890" w:rsidRDefault="00AB562F" w:rsidP="00AB562F">
      <w:pPr>
        <w:pStyle w:val="Titre3"/>
      </w:pPr>
      <w:r>
        <w:lastRenderedPageBreak/>
        <w:t>Participants :</w:t>
      </w:r>
    </w:p>
    <w:p w14:paraId="06181FA2" w14:textId="20ACF09C" w:rsidR="00AB562F" w:rsidRDefault="00AB562F" w:rsidP="00AB562F">
      <w:pPr>
        <w:pStyle w:val="Paragraphe"/>
      </w:pPr>
      <w:r>
        <w:t xml:space="preserve">Belletable : </w:t>
      </w:r>
      <w:r w:rsidR="008654A9">
        <w:t>Jean-Charles Marques (technicien), Julien Durand (apprenti technicien)</w:t>
      </w:r>
    </w:p>
    <w:p w14:paraId="3B6E05D1" w14:textId="4641496A" w:rsidR="008654A9" w:rsidRDefault="008654A9" w:rsidP="008654A9">
      <w:pPr>
        <w:pStyle w:val="Paragraphe"/>
      </w:pPr>
      <w:r>
        <w:t>Infoservice : Loïc MENISSIER (chargé du serveur de serveur de supervision), Lucas Sibié (chargé de l’urbanisation informatique)</w:t>
      </w:r>
    </w:p>
    <w:p w14:paraId="25298E35" w14:textId="277C07BE" w:rsidR="008654A9" w:rsidRDefault="008654A9" w:rsidP="008654A9">
      <w:pPr>
        <w:pStyle w:val="Titre3"/>
      </w:pPr>
      <w:r>
        <w:t>Sujet :</w:t>
      </w:r>
    </w:p>
    <w:p w14:paraId="5C41C390" w14:textId="13759F3A" w:rsidR="008654A9" w:rsidRDefault="008654A9" w:rsidP="008654A9">
      <w:pPr>
        <w:pStyle w:val="Paragraphe"/>
      </w:pPr>
      <w:r>
        <w:t>Définir les points suivants </w:t>
      </w:r>
      <w:r w:rsidR="001639A3">
        <w:t xml:space="preserve">dans l’infrastructure de Belletable </w:t>
      </w:r>
      <w:r>
        <w:t xml:space="preserve">: </w:t>
      </w:r>
    </w:p>
    <w:p w14:paraId="65C56B34" w14:textId="2A4901F4" w:rsidR="008654A9" w:rsidRDefault="008654A9" w:rsidP="008654A9">
      <w:pPr>
        <w:pStyle w:val="Paragraphe"/>
        <w:numPr>
          <w:ilvl w:val="0"/>
          <w:numId w:val="16"/>
        </w:numPr>
      </w:pPr>
      <w:r>
        <w:t>Les matériels à superviser en priorité</w:t>
      </w:r>
    </w:p>
    <w:p w14:paraId="4DDCB3FF" w14:textId="2D319F41" w:rsidR="008654A9" w:rsidRDefault="008654A9" w:rsidP="008654A9">
      <w:pPr>
        <w:pStyle w:val="Paragraphe"/>
        <w:numPr>
          <w:ilvl w:val="0"/>
          <w:numId w:val="16"/>
        </w:numPr>
      </w:pPr>
      <w:r>
        <w:t>Les services à superviser en priorité</w:t>
      </w:r>
    </w:p>
    <w:p w14:paraId="63B73A9B" w14:textId="445BC97E" w:rsidR="008654A9" w:rsidRDefault="008654A9" w:rsidP="008654A9">
      <w:pPr>
        <w:pStyle w:val="Paragraphe"/>
        <w:numPr>
          <w:ilvl w:val="0"/>
          <w:numId w:val="16"/>
        </w:numPr>
      </w:pPr>
      <w:r>
        <w:t>Le niveau critique pour chacun d’eux</w:t>
      </w:r>
    </w:p>
    <w:p w14:paraId="104DB334" w14:textId="63F2B87A" w:rsidR="008654A9" w:rsidRDefault="008654A9" w:rsidP="008654A9">
      <w:pPr>
        <w:pStyle w:val="Paragraphe"/>
        <w:numPr>
          <w:ilvl w:val="0"/>
          <w:numId w:val="16"/>
        </w:numPr>
      </w:pPr>
      <w:r>
        <w:t>La ou les adresses électroniques sur lesquelles les alertes seront envoyées.</w:t>
      </w:r>
    </w:p>
    <w:p w14:paraId="719C1043" w14:textId="3E23E112" w:rsidR="001639A3" w:rsidRDefault="004909D7" w:rsidP="001639A3">
      <w:pPr>
        <w:pStyle w:val="Titre3"/>
      </w:pPr>
      <w:r>
        <w:t>Réponses</w:t>
      </w:r>
    </w:p>
    <w:p w14:paraId="017E4496" w14:textId="0A564295" w:rsidR="004909D7" w:rsidRDefault="0070288A" w:rsidP="004909D7">
      <w:pPr>
        <w:pStyle w:val="Paragraphe"/>
      </w:pPr>
      <w:r>
        <w:t xml:space="preserve">Suite à cette réunion il a été listé les matériels de haute priorité qui doivent être supervisé. </w:t>
      </w:r>
    </w:p>
    <w:p w14:paraId="32F11B45" w14:textId="66AFED8C" w:rsidR="00BE6E29" w:rsidRDefault="0070288A" w:rsidP="00BE6E29">
      <w:pPr>
        <w:pStyle w:val="Paragraphe"/>
      </w:pPr>
      <w:r>
        <w:t>Cette liste à été défini par des critères d’importance jugeant indispensable les suivants pour le fonctionnement minimal du réseau de Belletable :</w:t>
      </w:r>
    </w:p>
    <w:p w14:paraId="16E85DC3" w14:textId="77777777" w:rsidR="00BE6E29" w:rsidRDefault="00BE6E29" w:rsidP="00BE6E29">
      <w:pPr>
        <w:pStyle w:val="Default"/>
        <w:numPr>
          <w:ilvl w:val="0"/>
          <w:numId w:val="19"/>
        </w:numPr>
        <w:rPr>
          <w:rFonts w:ascii="Times New Roman" w:eastAsia="SimSun" w:hAnsi="Times New Roman" w:cs="Lucida Sans"/>
          <w:color w:val="auto"/>
          <w:lang w:eastAsia="zh-CN" w:bidi="hi-IN"/>
        </w:rPr>
      </w:pPr>
      <w:r w:rsidRPr="00BE6E29">
        <w:rPr>
          <w:rFonts w:ascii="Times New Roman" w:eastAsia="SimSun" w:hAnsi="Times New Roman" w:cs="Lucida Sans"/>
          <w:color w:val="auto"/>
          <w:lang w:eastAsia="zh-CN" w:bidi="hi-IN"/>
        </w:rPr>
        <w:t xml:space="preserve">Serveurs : contrôleur de domaine, déploiement d’image, sauvegarde, messagerie </w:t>
      </w:r>
    </w:p>
    <w:p w14:paraId="2DBB7515" w14:textId="09121CD2" w:rsidR="00BE6E29" w:rsidRPr="00BE6E29" w:rsidRDefault="00BE6E29" w:rsidP="00BE6E29">
      <w:pPr>
        <w:pStyle w:val="Default"/>
        <w:numPr>
          <w:ilvl w:val="0"/>
          <w:numId w:val="18"/>
        </w:numPr>
        <w:rPr>
          <w:rFonts w:ascii="Times New Roman" w:eastAsia="SimSun" w:hAnsi="Times New Roman" w:cs="Lucida Sans"/>
          <w:color w:val="auto"/>
          <w:lang w:eastAsia="zh-CN" w:bidi="hi-IN"/>
        </w:rPr>
      </w:pPr>
      <w:r w:rsidRPr="00BE6E29">
        <w:rPr>
          <w:rFonts w:ascii="Times New Roman" w:eastAsia="SimSun" w:hAnsi="Times New Roman" w:cs="Lucida Sans"/>
          <w:color w:val="auto"/>
          <w:lang w:eastAsia="zh-CN" w:bidi="hi-IN"/>
        </w:rPr>
        <w:t xml:space="preserve">Matériels d’interconnexion : commutateurs, routeurs </w:t>
      </w:r>
    </w:p>
    <w:p w14:paraId="781FECA9" w14:textId="6AA3D64F" w:rsidR="0070288A" w:rsidRDefault="0070288A" w:rsidP="004909D7">
      <w:pPr>
        <w:pStyle w:val="Paragraphe"/>
      </w:pPr>
    </w:p>
    <w:p w14:paraId="2A618398" w14:textId="7852E587" w:rsidR="007E62CF" w:rsidRDefault="007E62CF" w:rsidP="004909D7">
      <w:pPr>
        <w:pStyle w:val="Paragraphe"/>
      </w:pPr>
      <w:r>
        <w:t>Pour les services : le service DHCP</w:t>
      </w:r>
    </w:p>
    <w:p w14:paraId="1F3C5253" w14:textId="76CBE635" w:rsidR="007E62CF" w:rsidRDefault="007E62CF" w:rsidP="004909D7">
      <w:pPr>
        <w:pStyle w:val="Paragraphe"/>
      </w:pPr>
      <w:r>
        <w:t xml:space="preserve">Le niveau critique a sur les capteurs </w:t>
      </w:r>
      <w:r w:rsidR="008E216A">
        <w:t>a</w:t>
      </w:r>
      <w:r>
        <w:t xml:space="preserve"> été défini sur l’espace de stockages saturé à 80 % </w:t>
      </w:r>
      <w:r w:rsidR="00243361">
        <w:t>pour les serveurs</w:t>
      </w:r>
      <w:r w:rsidR="008E216A">
        <w:t xml:space="preserve">, l’utilisation du nombre de bail DHCP supérieur à 80%, </w:t>
      </w:r>
      <w:r w:rsidR="00421275">
        <w:t xml:space="preserve">l’utilisation du processeur des commutateurs, serveurs et routeurs supérieur à 90% d’utilisations. </w:t>
      </w:r>
    </w:p>
    <w:p w14:paraId="074B76B2" w14:textId="3A2ACE93" w:rsidR="00C74EB3" w:rsidRDefault="00C74EB3" w:rsidP="004909D7">
      <w:pPr>
        <w:pStyle w:val="Paragraphe"/>
      </w:pPr>
      <w:r>
        <w:t xml:space="preserve">Les adresses électroniques utilisées pour les alertes sont </w:t>
      </w:r>
      <w:hyperlink r:id="rId14" w:history="1">
        <w:r w:rsidRPr="00C172CD">
          <w:rPr>
            <w:rStyle w:val="Lienhypertexte"/>
          </w:rPr>
          <w:t>Jmarques@belletable.lan</w:t>
        </w:r>
      </w:hyperlink>
      <w:r>
        <w:t xml:space="preserve">, </w:t>
      </w:r>
      <w:hyperlink r:id="rId15" w:history="1">
        <w:r w:rsidRPr="00C172CD">
          <w:rPr>
            <w:rStyle w:val="Lienhypertexte"/>
          </w:rPr>
          <w:t>Jdurant@belletable.lan</w:t>
        </w:r>
      </w:hyperlink>
      <w:r>
        <w:t xml:space="preserve">, </w:t>
      </w:r>
      <w:hyperlink r:id="rId16" w:history="1">
        <w:r w:rsidRPr="00C172CD">
          <w:rPr>
            <w:rStyle w:val="Lienhypertexte"/>
          </w:rPr>
          <w:t>Lmenissier@infoservices.fr</w:t>
        </w:r>
      </w:hyperlink>
      <w:r>
        <w:t xml:space="preserve">, </w:t>
      </w:r>
      <w:hyperlink r:id="rId17" w:history="1">
        <w:r w:rsidRPr="00C74EB3">
          <w:rPr>
            <w:rStyle w:val="Lienhypertexte"/>
          </w:rPr>
          <w:t>Slucas@infoservices.fr</w:t>
        </w:r>
      </w:hyperlink>
      <w:r>
        <w:t>.</w:t>
      </w:r>
    </w:p>
    <w:p w14:paraId="381D9063" w14:textId="413DEFB9" w:rsidR="007E62CF" w:rsidRPr="004909D7" w:rsidRDefault="007E62CF" w:rsidP="004909D7">
      <w:pPr>
        <w:pStyle w:val="Paragraphe"/>
      </w:pPr>
    </w:p>
    <w:sectPr w:rsidR="007E62CF" w:rsidRPr="004909D7" w:rsidSect="00D13F8A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823EF" w14:textId="77777777" w:rsidR="00AB562F" w:rsidRDefault="00AB562F" w:rsidP="001E50C7">
      <w:pPr>
        <w:spacing w:line="240" w:lineRule="auto"/>
      </w:pPr>
      <w:r>
        <w:separator/>
      </w:r>
    </w:p>
  </w:endnote>
  <w:endnote w:type="continuationSeparator" w:id="0">
    <w:p w14:paraId="55227A00" w14:textId="77777777" w:rsidR="00AB562F" w:rsidRDefault="00AB562F" w:rsidP="001E50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1295F" w14:textId="77777777" w:rsidR="001E50C7" w:rsidRDefault="001E50C7">
    <w:pPr>
      <w:pStyle w:val="En-tte"/>
      <w:pBdr>
        <w:top w:val="single" w:sz="6" w:space="10" w:color="4F81BD" w:themeColor="accent1"/>
      </w:pBdr>
      <w:spacing w:before="240"/>
      <w:jc w:val="center"/>
      <w:rPr>
        <w:color w:val="4F81BD" w:themeColor="accent1"/>
      </w:rPr>
    </w:pPr>
    <w:r>
      <w:rPr>
        <w:noProof/>
        <w:color w:val="4F81BD" w:themeColor="accent1"/>
        <w:lang w:eastAsia="fr-FR"/>
      </w:rPr>
      <w:drawing>
        <wp:inline distT="0" distB="0" distL="0" distR="0" wp14:anchorId="701BA7F8" wp14:editId="7007C8DB">
          <wp:extent cx="438912" cy="276973"/>
          <wp:effectExtent l="0" t="0" r="0" b="889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38D05B2" w14:textId="77777777" w:rsidR="001E50C7" w:rsidRDefault="001E50C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2DBE9" w14:textId="77777777" w:rsidR="001E50C7" w:rsidRDefault="001E50C7">
    <w:pPr>
      <w:pStyle w:val="En-tte"/>
      <w:pBdr>
        <w:top w:val="single" w:sz="6" w:space="10" w:color="4F81BD" w:themeColor="accent1"/>
      </w:pBdr>
      <w:spacing w:before="240"/>
      <w:jc w:val="center"/>
      <w:rPr>
        <w:color w:val="4F81BD" w:themeColor="accent1"/>
      </w:rPr>
    </w:pPr>
    <w:r>
      <w:rPr>
        <w:noProof/>
        <w:color w:val="4F81BD" w:themeColor="accent1"/>
        <w:lang w:eastAsia="fr-FR"/>
      </w:rPr>
      <w:drawing>
        <wp:inline distT="0" distB="0" distL="0" distR="0" wp14:anchorId="75B16BD2" wp14:editId="328257A4">
          <wp:extent cx="438912" cy="276973"/>
          <wp:effectExtent l="0" t="0" r="0" b="889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97B5788" w14:textId="77777777" w:rsidR="001E50C7" w:rsidRDefault="001E50C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B52C0" w14:textId="77777777" w:rsidR="00AB562F" w:rsidRDefault="00AB562F" w:rsidP="001E50C7">
      <w:pPr>
        <w:spacing w:line="240" w:lineRule="auto"/>
      </w:pPr>
      <w:r>
        <w:separator/>
      </w:r>
    </w:p>
  </w:footnote>
  <w:footnote w:type="continuationSeparator" w:id="0">
    <w:p w14:paraId="07DC417D" w14:textId="77777777" w:rsidR="00AB562F" w:rsidRDefault="00AB562F" w:rsidP="001E50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16CB7" w14:textId="3E7444F8" w:rsidR="001E50C7" w:rsidRDefault="00C74EB3">
    <w:pPr>
      <w:pStyle w:val="En-tte"/>
      <w:jc w:val="right"/>
      <w:rPr>
        <w:color w:val="4F81BD" w:themeColor="accent1"/>
      </w:rPr>
    </w:pPr>
    <w:sdt>
      <w:sdtPr>
        <w:rPr>
          <w:color w:val="4F81BD" w:themeColor="accent1"/>
        </w:rPr>
        <w:alias w:val="Titre"/>
        <w:tag w:val=""/>
        <w:id w:val="-301463698"/>
        <w:lock w:val="sdtContentLocked"/>
        <w:placeholder>
          <w:docPart w:val="04A6C57F75CD4CDEA6057103F38400D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B562F">
          <w:rPr>
            <w:color w:val="4F81BD" w:themeColor="accent1"/>
          </w:rPr>
          <w:t>Compte rendu réunion</w:t>
        </w:r>
      </w:sdtContent>
    </w:sdt>
    <w:r w:rsidR="001E50C7">
      <w:rPr>
        <w:color w:val="4F81BD" w:themeColor="accent1"/>
      </w:rPr>
      <w:t xml:space="preserve"> | </w:t>
    </w:r>
    <w:sdt>
      <w:sdtPr>
        <w:rPr>
          <w:color w:val="4F81BD" w:themeColor="accent1"/>
        </w:rPr>
        <w:alias w:val="Auteur"/>
        <w:tag w:val=""/>
        <w:id w:val="1085267510"/>
        <w:lock w:val="sdtContentLocked"/>
        <w:placeholder>
          <w:docPart w:val="13E67BF20A504F578701BEF6A921FBB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A3E88">
          <w:rPr>
            <w:color w:val="4F81BD" w:themeColor="accent1"/>
          </w:rPr>
          <w:t>Loïc</w:t>
        </w:r>
      </w:sdtContent>
    </w:sdt>
  </w:p>
  <w:p w14:paraId="6AD475F4" w14:textId="77777777" w:rsidR="001E50C7" w:rsidRDefault="001E50C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26D74" w14:textId="059005E4" w:rsidR="001E50C7" w:rsidRDefault="00C74EB3">
    <w:pPr>
      <w:pStyle w:val="En-tte"/>
      <w:jc w:val="right"/>
      <w:rPr>
        <w:color w:val="4F81BD" w:themeColor="accent1"/>
      </w:rPr>
    </w:pPr>
    <w:sdt>
      <w:sdtPr>
        <w:rPr>
          <w:color w:val="4F81BD" w:themeColor="accent1"/>
        </w:rPr>
        <w:alias w:val="Titre"/>
        <w:tag w:val=""/>
        <w:id w:val="523988163"/>
        <w:lock w:val="sdtContentLocked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B562F">
          <w:rPr>
            <w:color w:val="4F81BD" w:themeColor="accent1"/>
          </w:rPr>
          <w:t>Compte rendu réunion</w:t>
        </w:r>
      </w:sdtContent>
    </w:sdt>
    <w:r w:rsidR="0006728E">
      <w:rPr>
        <w:color w:val="4F81BD" w:themeColor="accent1"/>
      </w:rPr>
      <w:t xml:space="preserve"> | </w:t>
    </w:r>
    <w:sdt>
      <w:sdtPr>
        <w:rPr>
          <w:color w:val="4F81BD" w:themeColor="accent1"/>
        </w:rPr>
        <w:alias w:val="Auteur"/>
        <w:tag w:val=""/>
        <w:id w:val="-1044509770"/>
        <w:lock w:val="sdtContentLocked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A3E88">
          <w:rPr>
            <w:color w:val="4F81BD" w:themeColor="accent1"/>
          </w:rPr>
          <w:t>Loïc</w:t>
        </w:r>
      </w:sdtContent>
    </w:sdt>
  </w:p>
  <w:p w14:paraId="069DB058" w14:textId="77777777" w:rsidR="001E50C7" w:rsidRDefault="001E50C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D"/>
    <w:multiLevelType w:val="hybridMultilevel"/>
    <w:tmpl w:val="5362650E"/>
    <w:lvl w:ilvl="0" w:tplc="EEC47186">
      <w:start w:val="1"/>
      <w:numFmt w:val="upperRoman"/>
      <w:pStyle w:val="Titre2"/>
      <w:lvlText w:val="%1."/>
      <w:lvlJc w:val="right"/>
      <w:pPr>
        <w:ind w:left="567" w:hanging="283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17"/>
    <w:multiLevelType w:val="multilevel"/>
    <w:tmpl w:val="A9466A14"/>
    <w:lvl w:ilvl="0">
      <w:start w:val="1"/>
      <w:numFmt w:val="bullet"/>
      <w:pStyle w:val="List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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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hanging="284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2" w15:restartNumberingAfterBreak="0">
    <w:nsid w:val="26FA0D45"/>
    <w:multiLevelType w:val="hybridMultilevel"/>
    <w:tmpl w:val="AA7862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B073A78"/>
    <w:multiLevelType w:val="hybridMultilevel"/>
    <w:tmpl w:val="876EEB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3ED0143"/>
    <w:multiLevelType w:val="hybridMultilevel"/>
    <w:tmpl w:val="66D69F7C"/>
    <w:lvl w:ilvl="0" w:tplc="EEC47186">
      <w:start w:val="1"/>
      <w:numFmt w:val="upperRoman"/>
      <w:lvlText w:val="%1."/>
      <w:lvlJc w:val="right"/>
      <w:pPr>
        <w:ind w:left="786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D0467"/>
    <w:multiLevelType w:val="hybridMultilevel"/>
    <w:tmpl w:val="01D83E06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56640A7"/>
    <w:multiLevelType w:val="hybridMultilevel"/>
    <w:tmpl w:val="DBFE48B4"/>
    <w:lvl w:ilvl="0" w:tplc="91A2798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60204A"/>
    <w:multiLevelType w:val="hybridMultilevel"/>
    <w:tmpl w:val="B75838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1"/>
  </w:num>
  <w:num w:numId="9">
    <w:abstractNumId w:val="0"/>
  </w:num>
  <w:num w:numId="10">
    <w:abstractNumId w:val="1"/>
  </w:num>
  <w:num w:numId="11">
    <w:abstractNumId w:val="0"/>
  </w:num>
  <w:num w:numId="12">
    <w:abstractNumId w:val="1"/>
  </w:num>
  <w:num w:numId="13">
    <w:abstractNumId w:val="0"/>
  </w:num>
  <w:num w:numId="14">
    <w:abstractNumId w:val="1"/>
  </w:num>
  <w:num w:numId="15">
    <w:abstractNumId w:val="1"/>
  </w:num>
  <w:num w:numId="16">
    <w:abstractNumId w:val="5"/>
  </w:num>
  <w:num w:numId="17">
    <w:abstractNumId w:val="2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62F"/>
    <w:rsid w:val="00032181"/>
    <w:rsid w:val="00034F2D"/>
    <w:rsid w:val="000401A7"/>
    <w:rsid w:val="0006398D"/>
    <w:rsid w:val="0006728E"/>
    <w:rsid w:val="00067890"/>
    <w:rsid w:val="0008056A"/>
    <w:rsid w:val="000B2867"/>
    <w:rsid w:val="000E0BA6"/>
    <w:rsid w:val="000E7178"/>
    <w:rsid w:val="000F5C70"/>
    <w:rsid w:val="001143F7"/>
    <w:rsid w:val="00114D1A"/>
    <w:rsid w:val="001300B0"/>
    <w:rsid w:val="00142713"/>
    <w:rsid w:val="00160278"/>
    <w:rsid w:val="001639A3"/>
    <w:rsid w:val="0017341B"/>
    <w:rsid w:val="001752A5"/>
    <w:rsid w:val="00182ED5"/>
    <w:rsid w:val="001B72E4"/>
    <w:rsid w:val="001C337A"/>
    <w:rsid w:val="001E45CA"/>
    <w:rsid w:val="001E50C7"/>
    <w:rsid w:val="0020070E"/>
    <w:rsid w:val="00220ED1"/>
    <w:rsid w:val="00243361"/>
    <w:rsid w:val="00256848"/>
    <w:rsid w:val="002809A9"/>
    <w:rsid w:val="002A3B3C"/>
    <w:rsid w:val="002E29A4"/>
    <w:rsid w:val="002F4851"/>
    <w:rsid w:val="00312706"/>
    <w:rsid w:val="00336854"/>
    <w:rsid w:val="00337016"/>
    <w:rsid w:val="00341321"/>
    <w:rsid w:val="00364758"/>
    <w:rsid w:val="00377C2B"/>
    <w:rsid w:val="00381AD5"/>
    <w:rsid w:val="003A58E6"/>
    <w:rsid w:val="003B56DF"/>
    <w:rsid w:val="003C4E58"/>
    <w:rsid w:val="003C503F"/>
    <w:rsid w:val="003D0B6A"/>
    <w:rsid w:val="004065E5"/>
    <w:rsid w:val="00415381"/>
    <w:rsid w:val="00421275"/>
    <w:rsid w:val="00433584"/>
    <w:rsid w:val="0043733D"/>
    <w:rsid w:val="00485D38"/>
    <w:rsid w:val="004909D7"/>
    <w:rsid w:val="004925F0"/>
    <w:rsid w:val="004C7B8E"/>
    <w:rsid w:val="004E7318"/>
    <w:rsid w:val="004F1866"/>
    <w:rsid w:val="00511DCB"/>
    <w:rsid w:val="00520981"/>
    <w:rsid w:val="005323FA"/>
    <w:rsid w:val="00541B4F"/>
    <w:rsid w:val="005601EC"/>
    <w:rsid w:val="00576098"/>
    <w:rsid w:val="005B1F4F"/>
    <w:rsid w:val="005B3CBC"/>
    <w:rsid w:val="005E6C4D"/>
    <w:rsid w:val="005E7E48"/>
    <w:rsid w:val="00601362"/>
    <w:rsid w:val="00602DD3"/>
    <w:rsid w:val="00630797"/>
    <w:rsid w:val="00631BA6"/>
    <w:rsid w:val="006501EF"/>
    <w:rsid w:val="00650F9A"/>
    <w:rsid w:val="006D0E9D"/>
    <w:rsid w:val="006F1EED"/>
    <w:rsid w:val="0070288A"/>
    <w:rsid w:val="00744283"/>
    <w:rsid w:val="00744FAC"/>
    <w:rsid w:val="007A5A15"/>
    <w:rsid w:val="007B46B4"/>
    <w:rsid w:val="007C4AEA"/>
    <w:rsid w:val="007C5106"/>
    <w:rsid w:val="007C7307"/>
    <w:rsid w:val="007E62CF"/>
    <w:rsid w:val="0084759D"/>
    <w:rsid w:val="008654A9"/>
    <w:rsid w:val="00867258"/>
    <w:rsid w:val="0087050D"/>
    <w:rsid w:val="008B145B"/>
    <w:rsid w:val="008C26AA"/>
    <w:rsid w:val="008D3556"/>
    <w:rsid w:val="008D5026"/>
    <w:rsid w:val="008E0280"/>
    <w:rsid w:val="008E216A"/>
    <w:rsid w:val="009155AA"/>
    <w:rsid w:val="00930DE9"/>
    <w:rsid w:val="00962253"/>
    <w:rsid w:val="00962E7E"/>
    <w:rsid w:val="00995EFF"/>
    <w:rsid w:val="009962A9"/>
    <w:rsid w:val="009A1995"/>
    <w:rsid w:val="009B62F3"/>
    <w:rsid w:val="009C20D7"/>
    <w:rsid w:val="009D0B55"/>
    <w:rsid w:val="00A337B3"/>
    <w:rsid w:val="00A841F5"/>
    <w:rsid w:val="00AA6C79"/>
    <w:rsid w:val="00AB562F"/>
    <w:rsid w:val="00AC26DA"/>
    <w:rsid w:val="00AD17E8"/>
    <w:rsid w:val="00B0113D"/>
    <w:rsid w:val="00B436AC"/>
    <w:rsid w:val="00B47F59"/>
    <w:rsid w:val="00B51876"/>
    <w:rsid w:val="00B57E49"/>
    <w:rsid w:val="00BE6E29"/>
    <w:rsid w:val="00BF1FBA"/>
    <w:rsid w:val="00C4376F"/>
    <w:rsid w:val="00C72F92"/>
    <w:rsid w:val="00C7344E"/>
    <w:rsid w:val="00C74EB3"/>
    <w:rsid w:val="00C9133B"/>
    <w:rsid w:val="00C965DF"/>
    <w:rsid w:val="00D06620"/>
    <w:rsid w:val="00D132A6"/>
    <w:rsid w:val="00D13F8A"/>
    <w:rsid w:val="00D279D4"/>
    <w:rsid w:val="00D51D4B"/>
    <w:rsid w:val="00D51E9F"/>
    <w:rsid w:val="00D543E0"/>
    <w:rsid w:val="00D732DC"/>
    <w:rsid w:val="00D919AE"/>
    <w:rsid w:val="00D94898"/>
    <w:rsid w:val="00DA131A"/>
    <w:rsid w:val="00DA3E88"/>
    <w:rsid w:val="00DB3B32"/>
    <w:rsid w:val="00DC5305"/>
    <w:rsid w:val="00DD5E62"/>
    <w:rsid w:val="00DD66CA"/>
    <w:rsid w:val="00E21D91"/>
    <w:rsid w:val="00E312A1"/>
    <w:rsid w:val="00E52310"/>
    <w:rsid w:val="00E5330E"/>
    <w:rsid w:val="00E7176A"/>
    <w:rsid w:val="00EA34A1"/>
    <w:rsid w:val="00EA5FFD"/>
    <w:rsid w:val="00EE461A"/>
    <w:rsid w:val="00F32F8A"/>
    <w:rsid w:val="00F356FD"/>
    <w:rsid w:val="00FE1684"/>
    <w:rsid w:val="00FF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D556BE"/>
  <w14:defaultImageDpi w14:val="32767"/>
  <w15:chartTrackingRefBased/>
  <w15:docId w15:val="{6E39B571-3ED6-42BB-A986-7EFAE843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Lucida Sans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026"/>
    <w:pPr>
      <w:spacing w:line="259" w:lineRule="auto"/>
      <w:jc w:val="both"/>
    </w:pPr>
    <w:rPr>
      <w:rFonts w:ascii="Calibri" w:hAnsi="Calibri" w:cs="SimSun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D5026"/>
    <w:pPr>
      <w:keepNext/>
      <w:keepLines/>
      <w:widowControl w:val="0"/>
      <w:suppressAutoHyphens/>
      <w:spacing w:before="240" w:line="360" w:lineRule="auto"/>
      <w:jc w:val="center"/>
      <w:outlineLvl w:val="0"/>
    </w:pPr>
    <w:rPr>
      <w:rFonts w:ascii="Calibri Light" w:eastAsia="SimSun" w:hAnsi="Calibri Light" w:cs="Mangal"/>
      <w:color w:val="2E74B5"/>
      <w:sz w:val="48"/>
      <w:szCs w:val="29"/>
    </w:rPr>
  </w:style>
  <w:style w:type="paragraph" w:styleId="Titre2">
    <w:name w:val="heading 2"/>
    <w:basedOn w:val="Normal"/>
    <w:next w:val="Normal"/>
    <w:link w:val="Titre2Car"/>
    <w:uiPriority w:val="9"/>
    <w:qFormat/>
    <w:rsid w:val="008D5026"/>
    <w:pPr>
      <w:keepNext/>
      <w:keepLines/>
      <w:widowControl w:val="0"/>
      <w:numPr>
        <w:numId w:val="13"/>
      </w:numPr>
      <w:suppressAutoHyphens/>
      <w:spacing w:before="360" w:after="120" w:line="240" w:lineRule="auto"/>
      <w:jc w:val="left"/>
      <w:outlineLvl w:val="1"/>
    </w:pPr>
    <w:rPr>
      <w:rFonts w:ascii="Times New Roman" w:eastAsia="SimSun" w:hAnsi="Times New Roman" w:cs="Mangal"/>
      <w:b/>
      <w:sz w:val="36"/>
      <w:szCs w:val="23"/>
      <w:u w:val="single" w:color="000000"/>
      <w:lang w:eastAsia="zh-CN" w:bidi="hi-IN"/>
    </w:rPr>
  </w:style>
  <w:style w:type="paragraph" w:styleId="Titre3">
    <w:name w:val="heading 3"/>
    <w:basedOn w:val="Normal"/>
    <w:next w:val="Normal"/>
    <w:link w:val="Titre3Car"/>
    <w:uiPriority w:val="9"/>
    <w:qFormat/>
    <w:rsid w:val="008D5026"/>
    <w:pPr>
      <w:keepNext/>
      <w:keepLines/>
      <w:spacing w:before="200" w:line="276" w:lineRule="auto"/>
      <w:jc w:val="left"/>
      <w:outlineLvl w:val="2"/>
    </w:pPr>
    <w:rPr>
      <w:rFonts w:ascii="Times New Roman" w:eastAsia="SimSun" w:hAnsi="Times New Roman"/>
      <w:b/>
      <w:bCs/>
      <w:i/>
      <w:noProof/>
      <w:sz w:val="32"/>
      <w:szCs w:val="22"/>
    </w:rPr>
  </w:style>
  <w:style w:type="paragraph" w:styleId="Titre4">
    <w:name w:val="heading 4"/>
    <w:basedOn w:val="Normal"/>
    <w:next w:val="Normal"/>
    <w:link w:val="Titre4Car"/>
    <w:uiPriority w:val="9"/>
    <w:qFormat/>
    <w:rsid w:val="008D5026"/>
    <w:pPr>
      <w:keepNext/>
      <w:keepLines/>
      <w:spacing w:before="200"/>
      <w:jc w:val="center"/>
      <w:outlineLvl w:val="3"/>
    </w:pPr>
    <w:rPr>
      <w:rFonts w:asciiTheme="majorHAnsi" w:eastAsia="SimSun" w:hAnsiTheme="majorHAnsi"/>
      <w:b/>
      <w:bCs/>
      <w:iCs/>
      <w:color w:val="5B9BD5"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8D50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5026"/>
    <w:rPr>
      <w:rFonts w:ascii="Calibri Light" w:eastAsia="SimSun" w:hAnsi="Calibri Light" w:cs="Mangal"/>
      <w:color w:val="2E74B5"/>
      <w:sz w:val="48"/>
      <w:szCs w:val="29"/>
    </w:rPr>
  </w:style>
  <w:style w:type="character" w:customStyle="1" w:styleId="Titre2Car">
    <w:name w:val="Titre 2 Car"/>
    <w:basedOn w:val="Policepardfaut"/>
    <w:link w:val="Titre2"/>
    <w:uiPriority w:val="9"/>
    <w:rsid w:val="008D5026"/>
    <w:rPr>
      <w:rFonts w:eastAsia="SimSun" w:cs="Mangal"/>
      <w:b/>
      <w:sz w:val="36"/>
      <w:szCs w:val="23"/>
      <w:u w:val="single" w:color="000000"/>
      <w:lang w:eastAsia="zh-CN" w:bidi="hi-IN"/>
    </w:rPr>
  </w:style>
  <w:style w:type="character" w:customStyle="1" w:styleId="Titre3Car">
    <w:name w:val="Titre 3 Car"/>
    <w:basedOn w:val="Policepardfaut"/>
    <w:link w:val="Titre3"/>
    <w:uiPriority w:val="9"/>
    <w:rsid w:val="008D5026"/>
    <w:rPr>
      <w:rFonts w:eastAsia="SimSun" w:cs="SimSun"/>
      <w:b/>
      <w:bCs/>
      <w:i/>
      <w:noProof/>
      <w:sz w:val="32"/>
      <w:szCs w:val="22"/>
    </w:rPr>
  </w:style>
  <w:style w:type="paragraph" w:styleId="Notedebasdepage">
    <w:name w:val="footnote text"/>
    <w:basedOn w:val="Normal"/>
    <w:link w:val="NotedebasdepageCar"/>
    <w:rsid w:val="008D5026"/>
  </w:style>
  <w:style w:type="character" w:customStyle="1" w:styleId="NotedebasdepageCar">
    <w:name w:val="Note de bas de page Car"/>
    <w:basedOn w:val="Policepardfaut"/>
    <w:link w:val="Notedebasdepage"/>
    <w:rsid w:val="008D5026"/>
    <w:rPr>
      <w:rFonts w:ascii="Calibri" w:hAnsi="Calibri" w:cs="SimSun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8D5026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5026"/>
    <w:rPr>
      <w:rFonts w:ascii="Calibri" w:hAnsi="Calibri" w:cs="SimSu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8D5026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5026"/>
    <w:rPr>
      <w:rFonts w:ascii="Calibri" w:hAnsi="Calibri" w:cs="SimSun"/>
      <w:sz w:val="20"/>
      <w:szCs w:val="20"/>
    </w:rPr>
  </w:style>
  <w:style w:type="paragraph" w:styleId="Liste">
    <w:name w:val="List"/>
    <w:basedOn w:val="Normal"/>
    <w:autoRedefine/>
    <w:rsid w:val="00312706"/>
    <w:pPr>
      <w:widowControl w:val="0"/>
      <w:numPr>
        <w:numId w:val="15"/>
      </w:numPr>
      <w:suppressAutoHyphens/>
      <w:spacing w:line="276" w:lineRule="auto"/>
      <w:jc w:val="left"/>
    </w:pPr>
    <w:rPr>
      <w:rFonts w:ascii="Times New Roman" w:eastAsia="SimSun" w:hAnsi="Times New Roman" w:cs="Lucida Sans"/>
      <w:sz w:val="24"/>
      <w:szCs w:val="24"/>
      <w:lang w:eastAsia="zh-CN" w:bidi="hi-IN"/>
    </w:rPr>
  </w:style>
  <w:style w:type="paragraph" w:styleId="Corpsdetexte">
    <w:name w:val="Body Text"/>
    <w:basedOn w:val="Normal"/>
    <w:link w:val="CorpsdetexteCar"/>
    <w:rsid w:val="008D5026"/>
    <w:pPr>
      <w:spacing w:after="140" w:line="288" w:lineRule="auto"/>
    </w:pPr>
  </w:style>
  <w:style w:type="character" w:customStyle="1" w:styleId="CorpsdetexteCar">
    <w:name w:val="Corps de texte Car"/>
    <w:basedOn w:val="Policepardfaut"/>
    <w:link w:val="Corpsdetexte"/>
    <w:rsid w:val="008D5026"/>
    <w:rPr>
      <w:rFonts w:ascii="Calibri" w:hAnsi="Calibri" w:cs="SimSu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rsid w:val="008D50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8D5026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8D5026"/>
    <w:pPr>
      <w:ind w:firstLine="567"/>
      <w:jc w:val="both"/>
    </w:pPr>
    <w:rPr>
      <w:rFonts w:ascii="Calibri" w:hAnsi="Calibri" w:cs="SimSun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8D5026"/>
    <w:pPr>
      <w:ind w:left="720"/>
      <w:contextualSpacing/>
    </w:pPr>
  </w:style>
  <w:style w:type="character" w:customStyle="1" w:styleId="Bullets">
    <w:name w:val="Bullets"/>
    <w:qFormat/>
    <w:rsid w:val="008D5026"/>
    <w:rPr>
      <w:rFonts w:ascii="OpenSymbol" w:eastAsia="OpenSymbol" w:hAnsi="OpenSymbol" w:cs="OpenSymbol"/>
    </w:rPr>
  </w:style>
  <w:style w:type="character" w:customStyle="1" w:styleId="ListLabel1">
    <w:name w:val="ListLabel 1"/>
    <w:qFormat/>
    <w:rsid w:val="008D5026"/>
    <w:rPr>
      <w:rFonts w:cs="OpenSymbol"/>
    </w:rPr>
  </w:style>
  <w:style w:type="character" w:customStyle="1" w:styleId="ListLabel2">
    <w:name w:val="ListLabel 2"/>
    <w:qFormat/>
    <w:rsid w:val="008D5026"/>
    <w:rPr>
      <w:rFonts w:cs="OpenSymbol"/>
    </w:rPr>
  </w:style>
  <w:style w:type="character" w:customStyle="1" w:styleId="ListLabel3">
    <w:name w:val="ListLabel 3"/>
    <w:qFormat/>
    <w:rsid w:val="008D5026"/>
    <w:rPr>
      <w:rFonts w:cs="OpenSymbol"/>
    </w:rPr>
  </w:style>
  <w:style w:type="character" w:customStyle="1" w:styleId="ListLabel4">
    <w:name w:val="ListLabel 4"/>
    <w:qFormat/>
    <w:rsid w:val="008D5026"/>
    <w:rPr>
      <w:rFonts w:cs="OpenSymbol"/>
    </w:rPr>
  </w:style>
  <w:style w:type="character" w:customStyle="1" w:styleId="ListLabel5">
    <w:name w:val="ListLabel 5"/>
    <w:qFormat/>
    <w:rsid w:val="008D5026"/>
    <w:rPr>
      <w:rFonts w:cs="OpenSymbol"/>
    </w:rPr>
  </w:style>
  <w:style w:type="character" w:customStyle="1" w:styleId="ListLabel6">
    <w:name w:val="ListLabel 6"/>
    <w:qFormat/>
    <w:rsid w:val="008D5026"/>
    <w:rPr>
      <w:rFonts w:cs="OpenSymbol"/>
    </w:rPr>
  </w:style>
  <w:style w:type="character" w:customStyle="1" w:styleId="ListLabel7">
    <w:name w:val="ListLabel 7"/>
    <w:qFormat/>
    <w:rsid w:val="008D5026"/>
    <w:rPr>
      <w:rFonts w:cs="OpenSymbol"/>
    </w:rPr>
  </w:style>
  <w:style w:type="character" w:customStyle="1" w:styleId="ListLabel8">
    <w:name w:val="ListLabel 8"/>
    <w:qFormat/>
    <w:rsid w:val="008D5026"/>
    <w:rPr>
      <w:rFonts w:cs="OpenSymbol"/>
    </w:rPr>
  </w:style>
  <w:style w:type="character" w:customStyle="1" w:styleId="ListLabel9">
    <w:name w:val="ListLabel 9"/>
    <w:qFormat/>
    <w:rsid w:val="008D5026"/>
    <w:rPr>
      <w:rFonts w:cs="OpenSymbol"/>
    </w:rPr>
  </w:style>
  <w:style w:type="character" w:customStyle="1" w:styleId="ListLabel10">
    <w:name w:val="ListLabel 10"/>
    <w:qFormat/>
    <w:rsid w:val="008D5026"/>
    <w:rPr>
      <w:rFonts w:cs="OpenSymbol"/>
    </w:rPr>
  </w:style>
  <w:style w:type="character" w:customStyle="1" w:styleId="ListLabel11">
    <w:name w:val="ListLabel 11"/>
    <w:qFormat/>
    <w:rsid w:val="008D5026"/>
    <w:rPr>
      <w:rFonts w:cs="OpenSymbol"/>
    </w:rPr>
  </w:style>
  <w:style w:type="character" w:customStyle="1" w:styleId="ListLabel12">
    <w:name w:val="ListLabel 12"/>
    <w:qFormat/>
    <w:rsid w:val="008D5026"/>
    <w:rPr>
      <w:rFonts w:cs="OpenSymbol"/>
    </w:rPr>
  </w:style>
  <w:style w:type="character" w:customStyle="1" w:styleId="ListLabel13">
    <w:name w:val="ListLabel 13"/>
    <w:qFormat/>
    <w:rsid w:val="008D5026"/>
    <w:rPr>
      <w:rFonts w:cs="OpenSymbol"/>
    </w:rPr>
  </w:style>
  <w:style w:type="character" w:customStyle="1" w:styleId="ListLabel14">
    <w:name w:val="ListLabel 14"/>
    <w:qFormat/>
    <w:rsid w:val="008D5026"/>
    <w:rPr>
      <w:rFonts w:cs="OpenSymbol"/>
    </w:rPr>
  </w:style>
  <w:style w:type="character" w:customStyle="1" w:styleId="ListLabel15">
    <w:name w:val="ListLabel 15"/>
    <w:qFormat/>
    <w:rsid w:val="008D5026"/>
    <w:rPr>
      <w:rFonts w:cs="OpenSymbol"/>
    </w:rPr>
  </w:style>
  <w:style w:type="character" w:customStyle="1" w:styleId="ListLabel16">
    <w:name w:val="ListLabel 16"/>
    <w:qFormat/>
    <w:rsid w:val="008D5026"/>
    <w:rPr>
      <w:rFonts w:cs="OpenSymbol"/>
    </w:rPr>
  </w:style>
  <w:style w:type="character" w:customStyle="1" w:styleId="ListLabel17">
    <w:name w:val="ListLabel 17"/>
    <w:qFormat/>
    <w:rsid w:val="008D5026"/>
    <w:rPr>
      <w:rFonts w:cs="OpenSymbol"/>
    </w:rPr>
  </w:style>
  <w:style w:type="character" w:customStyle="1" w:styleId="ListLabel18">
    <w:name w:val="ListLabel 18"/>
    <w:qFormat/>
    <w:rsid w:val="008D5026"/>
    <w:rPr>
      <w:rFonts w:cs="OpenSymbol"/>
    </w:rPr>
  </w:style>
  <w:style w:type="character" w:customStyle="1" w:styleId="ListLabel19">
    <w:name w:val="ListLabel 19"/>
    <w:qFormat/>
    <w:rsid w:val="008D5026"/>
    <w:rPr>
      <w:rFonts w:cs="OpenSymbol"/>
    </w:rPr>
  </w:style>
  <w:style w:type="character" w:customStyle="1" w:styleId="ListLabel20">
    <w:name w:val="ListLabel 20"/>
    <w:qFormat/>
    <w:rsid w:val="008D5026"/>
    <w:rPr>
      <w:rFonts w:cs="OpenSymbol"/>
    </w:rPr>
  </w:style>
  <w:style w:type="character" w:customStyle="1" w:styleId="ListLabel21">
    <w:name w:val="ListLabel 21"/>
    <w:qFormat/>
    <w:rsid w:val="008D5026"/>
    <w:rPr>
      <w:rFonts w:cs="OpenSymbol"/>
    </w:rPr>
  </w:style>
  <w:style w:type="character" w:customStyle="1" w:styleId="ListLabel22">
    <w:name w:val="ListLabel 22"/>
    <w:qFormat/>
    <w:rsid w:val="008D5026"/>
    <w:rPr>
      <w:rFonts w:cs="OpenSymbol"/>
    </w:rPr>
  </w:style>
  <w:style w:type="character" w:customStyle="1" w:styleId="ListLabel23">
    <w:name w:val="ListLabel 23"/>
    <w:qFormat/>
    <w:rsid w:val="008D5026"/>
    <w:rPr>
      <w:rFonts w:cs="OpenSymbol"/>
    </w:rPr>
  </w:style>
  <w:style w:type="character" w:customStyle="1" w:styleId="ListLabel24">
    <w:name w:val="ListLabel 24"/>
    <w:qFormat/>
    <w:rsid w:val="008D5026"/>
    <w:rPr>
      <w:rFonts w:cs="OpenSymbol"/>
    </w:rPr>
  </w:style>
  <w:style w:type="character" w:customStyle="1" w:styleId="ListLabel25">
    <w:name w:val="ListLabel 25"/>
    <w:qFormat/>
    <w:rsid w:val="008D5026"/>
    <w:rPr>
      <w:rFonts w:cs="OpenSymbol"/>
    </w:rPr>
  </w:style>
  <w:style w:type="character" w:customStyle="1" w:styleId="ListLabel26">
    <w:name w:val="ListLabel 26"/>
    <w:qFormat/>
    <w:rsid w:val="008D5026"/>
    <w:rPr>
      <w:rFonts w:cs="OpenSymbol"/>
    </w:rPr>
  </w:style>
  <w:style w:type="character" w:customStyle="1" w:styleId="ListLabel27">
    <w:name w:val="ListLabel 27"/>
    <w:qFormat/>
    <w:rsid w:val="008D5026"/>
    <w:rPr>
      <w:rFonts w:cs="OpenSymbol"/>
    </w:rPr>
  </w:style>
  <w:style w:type="character" w:customStyle="1" w:styleId="Caractresdenotedebasdepage">
    <w:name w:val="Caractères de note de bas de page"/>
    <w:qFormat/>
    <w:rsid w:val="008D5026"/>
  </w:style>
  <w:style w:type="character" w:customStyle="1" w:styleId="Ancredenotedebasdepage">
    <w:name w:val="Ancre de note de bas de page"/>
    <w:rsid w:val="008D5026"/>
    <w:rPr>
      <w:vertAlign w:val="superscript"/>
    </w:rPr>
  </w:style>
  <w:style w:type="character" w:customStyle="1" w:styleId="Ancredenotedefin">
    <w:name w:val="Ancre de note de fin"/>
    <w:rsid w:val="008D5026"/>
    <w:rPr>
      <w:vertAlign w:val="superscript"/>
    </w:rPr>
  </w:style>
  <w:style w:type="character" w:customStyle="1" w:styleId="Caractresdenotedefin">
    <w:name w:val="Caractères de note de fin"/>
    <w:qFormat/>
    <w:rsid w:val="008D5026"/>
  </w:style>
  <w:style w:type="paragraph" w:customStyle="1" w:styleId="Lgende1">
    <w:name w:val="Légende1"/>
    <w:basedOn w:val="Normal"/>
    <w:qFormat/>
    <w:rsid w:val="008D502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8D5026"/>
    <w:pPr>
      <w:suppressLineNumbers/>
    </w:pPr>
  </w:style>
  <w:style w:type="paragraph" w:customStyle="1" w:styleId="TextBody">
    <w:name w:val="Text Body"/>
    <w:basedOn w:val="Normal"/>
    <w:qFormat/>
    <w:rsid w:val="008D5026"/>
    <w:pPr>
      <w:spacing w:after="120"/>
    </w:pPr>
  </w:style>
  <w:style w:type="paragraph" w:customStyle="1" w:styleId="Texteprformat">
    <w:name w:val="Texte préformaté"/>
    <w:basedOn w:val="Normal"/>
    <w:qFormat/>
    <w:rsid w:val="008D5026"/>
    <w:rPr>
      <w:rFonts w:ascii="Courier New" w:eastAsia="NSimSun" w:hAnsi="Courier New" w:cs="Courier New"/>
    </w:rPr>
  </w:style>
  <w:style w:type="paragraph" w:customStyle="1" w:styleId="Contenudecadre">
    <w:name w:val="Contenu de cadre"/>
    <w:basedOn w:val="Normal"/>
    <w:qFormat/>
    <w:rsid w:val="008D5026"/>
  </w:style>
  <w:style w:type="paragraph" w:customStyle="1" w:styleId="Paragraphe">
    <w:name w:val="Paragraphe"/>
    <w:basedOn w:val="Normal"/>
    <w:qFormat/>
    <w:rsid w:val="008D5026"/>
    <w:pPr>
      <w:widowControl w:val="0"/>
      <w:suppressAutoHyphens/>
      <w:spacing w:after="80" w:line="240" w:lineRule="auto"/>
      <w:ind w:firstLine="567"/>
    </w:pPr>
    <w:rPr>
      <w:rFonts w:ascii="Times New Roman" w:eastAsia="SimSun" w:hAnsi="Times New Roman" w:cs="Lucida Sans"/>
      <w:sz w:val="24"/>
      <w:szCs w:val="24"/>
      <w:lang w:eastAsia="zh-CN" w:bidi="hi-IN"/>
    </w:rPr>
  </w:style>
  <w:style w:type="character" w:styleId="Lienhypertexte">
    <w:name w:val="Hyperlink"/>
    <w:basedOn w:val="Policepardfaut"/>
    <w:uiPriority w:val="99"/>
    <w:rsid w:val="008D5026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rsid w:val="008D5026"/>
    <w:rPr>
      <w:color w:val="954F72"/>
      <w:u w:val="single"/>
    </w:rPr>
  </w:style>
  <w:style w:type="character" w:styleId="Numrodeligne">
    <w:name w:val="line number"/>
    <w:basedOn w:val="Policepardfaut"/>
    <w:uiPriority w:val="99"/>
    <w:semiHidden/>
    <w:unhideWhenUsed/>
    <w:rsid w:val="008D5026"/>
  </w:style>
  <w:style w:type="paragraph" w:customStyle="1" w:styleId="paragraphe0">
    <w:name w:val="paragraphe"/>
    <w:basedOn w:val="Paragraphedeliste"/>
    <w:rsid w:val="008D5026"/>
    <w:pPr>
      <w:ind w:left="0"/>
      <w:contextualSpacing w:val="0"/>
    </w:pPr>
  </w:style>
  <w:style w:type="paragraph" w:styleId="PrformatHTML">
    <w:name w:val="HTML Preformatted"/>
    <w:basedOn w:val="Normal"/>
    <w:link w:val="PrformatHTMLCar"/>
    <w:uiPriority w:val="99"/>
    <w:rsid w:val="008D5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8D502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D5026"/>
    <w:rPr>
      <w:rFonts w:ascii="Calibri" w:hAnsi="Calibri" w:cs="SimSun"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8D5026"/>
    <w:rPr>
      <w:color w:val="808080"/>
    </w:rPr>
  </w:style>
  <w:style w:type="character" w:customStyle="1" w:styleId="Titre4Car">
    <w:name w:val="Titre 4 Car"/>
    <w:basedOn w:val="Policepardfaut"/>
    <w:link w:val="Titre4"/>
    <w:uiPriority w:val="9"/>
    <w:rsid w:val="008D5026"/>
    <w:rPr>
      <w:rFonts w:asciiTheme="majorHAnsi" w:eastAsia="SimSun" w:hAnsiTheme="majorHAnsi" w:cs="SimSun"/>
      <w:b/>
      <w:bCs/>
      <w:iCs/>
      <w:color w:val="5B9BD5"/>
      <w:sz w:val="28"/>
      <w:szCs w:val="20"/>
    </w:rPr>
  </w:style>
  <w:style w:type="character" w:customStyle="1" w:styleId="Titre5Car">
    <w:name w:val="Titre 5 Car"/>
    <w:basedOn w:val="Policepardfaut"/>
    <w:link w:val="Titre5"/>
    <w:uiPriority w:val="9"/>
    <w:rsid w:val="008D5026"/>
    <w:rPr>
      <w:rFonts w:asciiTheme="majorHAnsi" w:eastAsiaTheme="majorEastAsia" w:hAnsiTheme="majorHAnsi" w:cstheme="majorBidi"/>
      <w:color w:val="365F91" w:themeColor="accent1" w:themeShade="BF"/>
      <w:sz w:val="20"/>
      <w:szCs w:val="20"/>
    </w:rPr>
  </w:style>
  <w:style w:type="paragraph" w:customStyle="1" w:styleId="Default">
    <w:name w:val="Default"/>
    <w:rsid w:val="00BE6E29"/>
    <w:pPr>
      <w:autoSpaceDE w:val="0"/>
      <w:autoSpaceDN w:val="0"/>
      <w:adjustRightInd w:val="0"/>
    </w:pPr>
    <w:rPr>
      <w:rFonts w:ascii="Symbol" w:hAnsi="Symbol" w:cs="Symbol"/>
      <w:color w:val="000000"/>
    </w:rPr>
  </w:style>
  <w:style w:type="character" w:styleId="Mentionnonrsolue">
    <w:name w:val="Unresolved Mention"/>
    <w:basedOn w:val="Policepardfaut"/>
    <w:uiPriority w:val="99"/>
    <w:semiHidden/>
    <w:unhideWhenUsed/>
    <w:rsid w:val="00C74E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mailto:Slucas@infoservices.f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Lmenissier@infoservices.fr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mailto:Jdurant@belletable.lan" TargetMode="External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Jmarques@belletable.lan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&#239;c\Documents\Mod&#232;les%20Office%20personnalis&#233;s\page%20de%20garde%20per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19B84167722425BB7B6EF5BDC87EF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7B5BA7-062C-4E5D-A3C8-7193843A3F39}"/>
      </w:docPartPr>
      <w:docPartBody>
        <w:p w:rsidR="00000000" w:rsidRDefault="00DD1E06">
          <w:pPr>
            <w:pStyle w:val="119B84167722425BB7B6EF5BDC87EFF0"/>
          </w:pPr>
          <w:r w:rsidRPr="003B56DF">
            <w:rPr>
              <w:rFonts w:asciiTheme="majorHAnsi" w:eastAsiaTheme="majorEastAsia" w:hAnsiTheme="majorHAnsi" w:cstheme="majorBidi"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CC5F89D7975342D4A056B71CB27FAC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D6FB7D-F622-4C37-889D-1A9721FCDC79}"/>
      </w:docPartPr>
      <w:docPartBody>
        <w:p w:rsidR="00000000" w:rsidRDefault="00DD1E06">
          <w:pPr>
            <w:pStyle w:val="CC5F89D7975342D4A056B71CB27FACE9"/>
          </w:pPr>
          <w:r w:rsidRPr="00D543E0">
            <w:rPr>
              <w:rStyle w:val="Textedelespacerserv"/>
              <w:smallCaps/>
              <w:color w:val="4472C4" w:themeColor="accent1"/>
              <w:sz w:val="28"/>
              <w:szCs w:val="28"/>
            </w:rPr>
            <w:t>[Choisissez une catégorie]</w:t>
          </w:r>
        </w:p>
      </w:docPartBody>
    </w:docPart>
    <w:docPart>
      <w:docPartPr>
        <w:name w:val="04A6C57F75CD4CDEA6057103F38400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F8E61A-8E43-40A4-81FC-4273EE0932CD}"/>
      </w:docPartPr>
      <w:docPartBody>
        <w:p w:rsidR="00000000" w:rsidRDefault="00DD1E06">
          <w:pPr>
            <w:pStyle w:val="04A6C57F75CD4CDEA6057103F38400D7"/>
          </w:pPr>
          <w:r w:rsidRPr="00E210DB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3E67BF20A504F578701BEF6A921FB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3A3D46-F29D-4287-8B0A-F83D6A691E2E}"/>
      </w:docPartPr>
      <w:docPartBody>
        <w:p w:rsidR="00000000" w:rsidRDefault="00DD1E06">
          <w:pPr>
            <w:pStyle w:val="13E67BF20A504F578701BEF6A921FBBA"/>
          </w:pPr>
          <w:r w:rsidRPr="00A337B3">
            <w:rPr>
              <w:color w:val="4472C4" w:themeColor="accent1"/>
            </w:rP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19B84167722425BB7B6EF5BDC87EFF0">
    <w:name w:val="119B84167722425BB7B6EF5BDC87EFF0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CC5F89D7975342D4A056B71CB27FACE9">
    <w:name w:val="CC5F89D7975342D4A056B71CB27FACE9"/>
  </w:style>
  <w:style w:type="paragraph" w:customStyle="1" w:styleId="04A6C57F75CD4CDEA6057103F38400D7">
    <w:name w:val="04A6C57F75CD4CDEA6057103F38400D7"/>
  </w:style>
  <w:style w:type="paragraph" w:customStyle="1" w:styleId="13E67BF20A504F578701BEF6A921FBBA">
    <w:name w:val="13E67BF20A504F578701BEF6A921FB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F589D790553643A1263CB6BF71C7FD" ma:contentTypeVersion="10" ma:contentTypeDescription="Crée un document." ma:contentTypeScope="" ma:versionID="fe4a7d3b6cb79ac5e2a9453634ef2c09">
  <xsd:schema xmlns:xsd="http://www.w3.org/2001/XMLSchema" xmlns:xs="http://www.w3.org/2001/XMLSchema" xmlns:p="http://schemas.microsoft.com/office/2006/metadata/properties" xmlns:ns2="bb06c343-6fb6-4718-b03b-c70205744255" xmlns:ns3="dc663585-9544-4ee4-97fe-a77fc836a74e" targetNamespace="http://schemas.microsoft.com/office/2006/metadata/properties" ma:root="true" ma:fieldsID="a9ce2836dbc5e67b1a66f2e5826b2158" ns2:_="" ns3:_="">
    <xsd:import namespace="bb06c343-6fb6-4718-b03b-c70205744255"/>
    <xsd:import namespace="dc663585-9544-4ee4-97fe-a77fc836a7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6c343-6fb6-4718-b03b-c702057442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663585-9544-4ee4-97fe-a77fc836a74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8C6A04-12DB-48E6-A15B-B9EC45882106}"/>
</file>

<file path=customXml/itemProps3.xml><?xml version="1.0" encoding="utf-8"?>
<ds:datastoreItem xmlns:ds="http://schemas.openxmlformats.org/officeDocument/2006/customXml" ds:itemID="{8958009A-5ECE-4003-BA5D-A64963D07A9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DBAB1D-49E7-43F9-B21C-D35140CA4A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F12682D7-E830-44BB-8AA1-1FA43D444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perso.dotx</Template>
  <TotalTime>321</TotalTime>
  <Pages>2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réunion</dc:title>
  <dc:subject/>
  <dc:creator>Loïc</dc:creator>
  <cp:keywords/>
  <dc:description/>
  <cp:lastModifiedBy>MENISSIER Loic</cp:lastModifiedBy>
  <cp:revision>4</cp:revision>
  <dcterms:created xsi:type="dcterms:W3CDTF">2020-05-04T09:15:00Z</dcterms:created>
  <dcterms:modified xsi:type="dcterms:W3CDTF">2020-05-04T15:33:00Z</dcterms:modified>
  <cp:category>infoservices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0x0101000EF589D790553643A1263CB6BF71C7FD</vt:lpwstr>
  </property>
</Properties>
</file>